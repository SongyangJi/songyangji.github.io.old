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-911860</wp:posOffset>
                </wp:positionV>
                <wp:extent cx="6983730" cy="151765"/>
                <wp:effectExtent l="0" t="0" r="7620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185" y="467995"/>
                          <a:ext cx="6983730" cy="151765"/>
                        </a:xfrm>
                        <a:prstGeom prst="rect">
                          <a:avLst/>
                        </a:prstGeom>
                        <a:solidFill>
                          <a:srgbClr val="3B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5pt;margin-top:-71.8pt;height:11.95pt;width:549.9pt;z-index:251704320;v-text-anchor:middle;mso-width-relative:page;mso-height-relative:page;" fillcolor="#3B4D5B" filled="t" stroked="f" coordsize="21600,21600" o:gfxdata="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xMJvh3QAAAA4BAAAPAAAAAAAAAAEAIAAAADgA&#10;AABkcnMvZG93bnJldi54bWxQSwECFAAUAAAACACHTuJARkkGZ2ACAACJBAAADgAAAAAAAAABACAA&#10;AABC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17420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-485140</wp:posOffset>
                </wp:positionV>
                <wp:extent cx="4828540" cy="400050"/>
                <wp:effectExtent l="0" t="0" r="1016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8540" cy="400050"/>
                          <a:chOff x="7785" y="958"/>
                          <a:chExt cx="7604" cy="6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7794" y="958"/>
                            <a:ext cx="1797" cy="536"/>
                            <a:chOff x="4550" y="4303"/>
                            <a:chExt cx="1797" cy="536"/>
                          </a:xfrm>
                        </wpg:grpSpPr>
                        <wps:wsp>
                          <wps:cNvPr id="19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21" name="图片 65" descr="D:\Word设计\2020.08.03-2\images\读书.png读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0" y="4462"/>
                              <a:ext cx="277" cy="2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1" name="矩形 61"/>
                        <wps:cNvSpPr/>
                        <wps:spPr>
                          <a:xfrm>
                            <a:off x="7785" y="1560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3pt;margin-top:-38.2pt;height:31.5pt;width:380.2pt;z-index:254174208;mso-width-relative:page;mso-height-relative:page;" coordorigin="7785,958" coordsize="7604,630" o:gfxdata="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">
                <o:lock v:ext="edit" aspectratio="f"/>
                <v:group id="_x0000_s1026" o:spid="_x0000_s1026" o:spt="203" style="position:absolute;left:7794;top:958;height:536;width:1797;" coordorigin="4550,4303" coordsize="1797,536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FDY2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读书.png读书" type="#_x0000_t75" style="position:absolute;left:4550;top:4462;height:275;width:277;" filled="f" o:preferrelative="t" stroked="f" coordsize="21600,21600" o:gfxdata="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JkHF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rect id="_x0000_s1026" o:spid="_x0000_s1026" o:spt="1" style="position:absolute;left:7785;top:1560;height:28;width:7605;v-text-anchor:middle;" fillcolor="#808080 [1629]" filled="t" stroked="f" coordsize="21600,21600" o:gfxdata="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2hUC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29210</wp:posOffset>
                </wp:positionV>
                <wp:extent cx="4934585" cy="149161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2021.06                                     院校：武汉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2.3pt;height:117.45pt;width:388.55pt;z-index:251699200;mso-width-relative:page;mso-height-relative:page;" filled="f" stroked="f" coordsize="21600,21600" o:gfxdata="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8xJLrZAAAACQEAAA8AAAAAAAAAAQAgAAAAOAAAAGRy&#10;cy9kb3ducmV2LnhtbFBLAQIUABQAAAAIAIdO4kCxp2ZUJwIAACkEAAAOAAAAAAAAAAEAIAAAAD4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2021.06                                     院校：武汉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计算机科学基础、数值计算方法、数据挖掘、计算机组成原理、计算机网络、计算机图形学、c/c++语言、java语言、汇编语言、算法与数据结构、数据库应用技术、软件系统、操作系统等。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-420370</wp:posOffset>
            </wp:positionV>
            <wp:extent cx="1127125" cy="1578610"/>
            <wp:effectExtent l="42545" t="4445" r="49530" b="93345"/>
            <wp:wrapNone/>
            <wp:docPr id="67" name="图片 2" descr="D:\Word设计\资料\组件\头像 - 女.jpg头像 - 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D:\Word设计\资料\组件\头像 - 女.jpg头像 - 女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2432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-931545</wp:posOffset>
                </wp:positionV>
                <wp:extent cx="2159000" cy="10755630"/>
                <wp:effectExtent l="0" t="0" r="1270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0755630"/>
                        </a:xfrm>
                        <a:prstGeom prst="rect">
                          <a:avLst/>
                        </a:prstGeom>
                        <a:pattFill prst="pct30">
                          <a:fgClr>
                            <a:srgbClr val="E2E2E2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3.35pt;height:846.9pt;width:170pt;z-index:2128926720;v-text-anchor:middle;mso-width-relative:page;mso-height-relative:page;" fillcolor="#E2E2E2" filled="t" stroked="f" coordsize="21600,21600" o:gfxdata="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GyqfH2AAAAA4BAAAP&#10;AAAAAAAAAAEAIAAAADgAAABkcnMvZG93bnJldi54bWxQSwECFAAUAAAACACHTuJAj3xiknQCAADW&#10;BAAADgAAAAAAAAABACAAAAA9AQAAZHJzL2Uyb0RvYy54bWxQSwUGAAAAAAYABgBZAQAAIwYAAAAA&#10;">
                <v:fill type="pattern" on="t" color2="#FFFFFF [3212]" focussize="0,0" r:id="rId6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6739328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9244965</wp:posOffset>
                </wp:positionV>
                <wp:extent cx="6983730" cy="151765"/>
                <wp:effectExtent l="0" t="0" r="7620" b="63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151765"/>
                        </a:xfrm>
                        <a:prstGeom prst="rect">
                          <a:avLst/>
                        </a:prstGeom>
                        <a:solidFill>
                          <a:srgbClr val="3B4D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25pt;margin-top:727.95pt;height:11.95pt;width:549.9pt;z-index:256739328;v-text-anchor:middle;mso-width-relative:page;mso-height-relative:page;" fillcolor="#3B4D5B" filled="t" stroked="f" coordsize="21600,21600" o:gfxdata="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PAG5h3gAAAA4BAAAPAAAAAAAAAAEAIAAAADgAAABkcnMvZG93bnJl&#10;di54bWxQSwECFAAUAAAACACHTuJA9m5bKlMCAAB/BAAADgAAAAAAAAABACAAAABD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222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6918960</wp:posOffset>
                </wp:positionV>
                <wp:extent cx="4834255" cy="419100"/>
                <wp:effectExtent l="0" t="0" r="444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255" cy="419100"/>
                          <a:chOff x="7776" y="13303"/>
                          <a:chExt cx="7613" cy="660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7776" y="13303"/>
                            <a:ext cx="1781" cy="536"/>
                            <a:chOff x="4566" y="4303"/>
                            <a:chExt cx="1781" cy="536"/>
                          </a:xfrm>
                        </wpg:grpSpPr>
                        <wps:wsp>
                          <wps:cNvPr id="81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83" name="图片 65" descr="D:\Word设计\2020.08.03-2\images\技能.png技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6" y="4405"/>
                              <a:ext cx="334" cy="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1" name="矩形 71"/>
                        <wps:cNvSpPr/>
                        <wps:spPr>
                          <a:xfrm>
                            <a:off x="7785" y="1393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85pt;margin-top:544.8pt;height:33pt;width:380.65pt;z-index:256692224;mso-width-relative:page;mso-height-relative:page;" coordorigin="7776,13303" coordsize="7613,660" o:gfxdata="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">
                <o:lock v:ext="edit" aspectratio="f"/>
                <v:group id="_x0000_s1026" o:spid="_x0000_s1026" o:spt="203" style="position:absolute;left:7776;top:13303;height:536;width:1781;" coordorigin="4566,4303" coordsize="1781,536" o:gfxdata="UEsFBgAAAAAAAAAAAAAAAAAAAAAAAFBLAwQKAAAAAACHTuJAAAAAAAAAAAAAAAAABAAAAGRycy9Q&#10;SwMEFAAAAAgAh07iQBoEBJK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daH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aBASS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d5lAy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技能.png技能" type="#_x0000_t75" style="position:absolute;left:4566;top:4405;height:330;width:334;" filled="f" o:preferrelative="t" stroked="f" coordsize="21600,21600" o:gfxdata="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vu3m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rect id="_x0000_s1026" o:spid="_x0000_s1026" o:spt="1" style="position:absolute;left:7785;top:13935;height:28;width:7605;v-text-anchor:middle;" fillcolor="#808080 [1629]" filled="t" stroked="f" coordsize="21600,21600" o:gfxdata="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xwtS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12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3699510</wp:posOffset>
                </wp:positionV>
                <wp:extent cx="4832350" cy="419100"/>
                <wp:effectExtent l="0" t="0" r="635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19100"/>
                          <a:chOff x="7779" y="8233"/>
                          <a:chExt cx="7610" cy="6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7779" y="8233"/>
                            <a:ext cx="1795" cy="536"/>
                            <a:chOff x="4552" y="4303"/>
                            <a:chExt cx="1795" cy="536"/>
                          </a:xfrm>
                        </wpg:grpSpPr>
                        <wps:wsp>
                          <wps:cNvPr id="75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78" name="图片 65" descr="D:\Word设计\2020.08.03-2\images\评估.png评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2" y="4432"/>
                              <a:ext cx="304" cy="3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0" name="矩形 70"/>
                        <wps:cNvSpPr/>
                        <wps:spPr>
                          <a:xfrm>
                            <a:off x="7785" y="886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291.3pt;height:33pt;width:380.5pt;z-index:256691200;mso-width-relative:page;mso-height-relative:page;" coordorigin="7779,8233" coordsize="7610,660" o:gfxdata="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">
                <o:lock v:ext="edit" aspectratio="f"/>
                <v:group id="_x0000_s1026" o:spid="_x0000_s1026" o:spt="203" style="position:absolute;left:7779;top:8233;height:536;width:1795;" coordorigin="4552,4303" coordsize="1795,536" o:gfxdata="UEsFBgAAAAAAAAAAAAAAAAAAAAAAAFBLAwQKAAAAAACHTuJAAAAAAAAAAAAAAAAABAAAAGRycy9Q&#10;SwMEFAAAAAgAh07iQFDqcra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S9L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UOpytr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N2X4ii+AAAA2wAAAA8AAABkcnMvZG93bnJldi54bWxFj0FrwkAUhO8F/8Py&#10;hF6KbiK0lujqISCGUpBG6/mRfU1Cs2+T7Jqk/75bKHgcZuYbZrufTCMG6l1tWUG8jEAQF1bXXCq4&#10;nA+LVxDOI2tsLJOCH3Kw380etphoO/IHDbkvRYCwS1BB5X2bSOmKigy6pW2Jg/dle4M+yL6Uuscx&#10;wE0jV1H0Ig3WHBYqbCmtqPjOb0bBWJyG6/n9KE9P18xyl3Vp/vmm1OM8jjYgPE3+Hv5vZ1rB+h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2X4ii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在校经历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评估.png评估" type="#_x0000_t75" style="position:absolute;left:4552;top:4432;height:305;width:304;" filled="f" o:preferrelative="t" stroked="f" coordsize="21600,21600" o:gfxdata="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l83nroAAADb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rect id="_x0000_s1026" o:spid="_x0000_s1026" o:spt="1" style="position:absolute;left:7785;top:8865;height:28;width:7605;v-text-anchor:middle;" fillcolor="#808080 [1629]" filled="t" stroked="f" coordsize="21600,21600" o:gfxdata="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H9Z0+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4274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4251960</wp:posOffset>
                </wp:positionV>
                <wp:extent cx="4944110" cy="251333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251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2020.06                                        青年志愿者协会         岗位：志愿者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1、参与爱心募捐，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参加献血活动，去敬老院慰问帮助老人等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社会实践活动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协助学校运动会和晚会等大型活动的顺利举行。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2020.06                                              其他实践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在校期间参加了XX社团组织的各项活动，主要负责策划制作、协调工作等；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利用课外时间，负责某款互联网产品的校园推广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落实了很好的宣传和销售。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334.8pt;height:197.9pt;width:389.3pt;z-index:-530693120;mso-width-relative:page;mso-height-relative:page;" filled="f" stroked="f" coordsize="21600,21600" o:gfxdata="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7S6PtsAAAAMAQAADwAAAAAAAAABACAAAAA4AAAA&#10;ZHJzL2Rvd25yZXYueG1sUEsBAhQAFAAAAAgAh07iQONPMc8nAgAAK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2020.06                                        青年志愿者协会         岗位：志愿者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1、参与爱心募捐，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参加献血活动，去敬老院慰问帮助老人等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社会实践活动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协助学校运动会和晚会等大型活动的顺利举行。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2020.06                                              其他实践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在校期间参加了XX社团组织的各项活动，主要负责策划制作、协调工作等；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利用课外时间，负责某款互联网产品的校园推广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落实了很好的宣传和销售。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1757680</wp:posOffset>
                </wp:positionV>
                <wp:extent cx="4907280" cy="175069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175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英语六级证书、计算机三级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荣获“优秀共青团员”称号、获大学一级奖学金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精通HTML、Javascript、CSS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并能熟练进行项目开发；熟练使用jQuery、React、Vue等前端框架；熟悉前端工程构建工具；熟悉数据结构，具备一定的算法设计/实现能力，有良好的模块化开发思维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pt;margin-top:138.4pt;height:137.85pt;width:386.4pt;z-index:251691008;mso-width-relative:page;mso-height-relative:page;" filled="f" stroked="f" coordsize="21600,21600" o:gfxdata="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4Q45NsAAAALAQAADwAAAAAAAAABACAAAAA4AAAA&#10;ZHJzL2Rvd25yZXYueG1sUEsBAhQAFAAAAAgAh07iQCbo6AInAgAAKQ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英语六级证书、计算机三级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荣获“优秀共青团员”称号、获大学一级奖学金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精通HTML、Javascript、CSS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并能熟练进行项目开发；熟练使用jQuery、React、Vue等前端框架；熟悉前端工程构建工具；熟悉数据结构，具备一定的算法设计/实现能力，有良好的模块化开发思维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6912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1251585</wp:posOffset>
                </wp:positionV>
                <wp:extent cx="4832350" cy="409575"/>
                <wp:effectExtent l="0" t="0" r="6350" b="762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09575"/>
                          <a:chOff x="7779" y="4348"/>
                          <a:chExt cx="7610" cy="64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7779" y="4348"/>
                            <a:ext cx="1796" cy="536"/>
                            <a:chOff x="4551" y="4303"/>
                            <a:chExt cx="1796" cy="536"/>
                          </a:xfrm>
                        </wpg:grpSpPr>
                        <wps:wsp>
                          <wps:cNvPr id="66" name="矩形 64"/>
                          <wps:cNvSpPr/>
                          <wps:spPr>
                            <a:xfrm>
                              <a:off x="4890" y="4303"/>
                              <a:ext cx="1457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68" name="图片 65" descr="D:\Word设计\2020.08.03-2\images\测量(2).png测量(2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51" y="4416"/>
                              <a:ext cx="321" cy="32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3" name="矩形 63"/>
                        <wps:cNvSpPr/>
                        <wps:spPr>
                          <a:xfrm>
                            <a:off x="7785" y="4965"/>
                            <a:ext cx="7605" cy="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98.55pt;height:32.25pt;width:380.5pt;z-index:256691200;mso-width-relative:page;mso-height-relative:page;" coordorigin="7779,4348" coordsize="7610,645" o:gfxdata="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">
                <o:lock v:ext="edit" aspectratio="f"/>
                <v:group id="_x0000_s1026" o:spid="_x0000_s1026" o:spt="203" style="position:absolute;left:7779;top:4348;height:536;width:1796;" coordorigin="4551,4303" coordsize="1796,536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ic6oK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left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rect>
                  <v:shape id="图片 65" o:spid="_x0000_s1026" o:spt="75" alt="D:\Word设计\2020.08.03-2\images\测量(2).png测量(2)" type="#_x0000_t75" style="position:absolute;left:4551;top:4416;height:321;width:321;" filled="f" o:preferrelative="t" stroked="f" coordsize="21600,21600" o:gfxdata="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MWfAe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rect id="_x0000_s1026" o:spid="_x0000_s1026" o:spt="1" style="position:absolute;left:7785;top:4965;height:28;width:7605;v-text-anchor:middle;" fillcolor="#808080 [1629]" filled="t" stroked="f" coordsize="21600,21600" o:gfxdata="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PZv5b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7479665</wp:posOffset>
                </wp:positionV>
                <wp:extent cx="4923790" cy="141224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90" cy="141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在校期间系统学习并掌握了专业相关的理论和实践知识，良好的专业素养；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自主开发上线了各类小应用，并且有很多成熟的demo；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能主动学习钻研与工作相关的知识和技术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有良好的团队精神、敬业精神和沟通协调能力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95pt;margin-top:588.95pt;height:111.2pt;width:387.7pt;z-index:251695104;mso-width-relative:page;mso-height-relative:page;" filled="f" stroked="f" coordsize="21600,21600" o:gfxdata="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V64/bdAAAADQEAAA8AAAAAAAAAAQAgAAAA&#10;OAAAAGRycy9kb3ducmV2LnhtbFBLAQIUABQAAAAIAIdO4kCml7/7KQIAACs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在校期间系统学习并掌握了专业相关的理论和实践知识，良好的专业素养；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自主开发上线了各类小应用，并且有很多成熟的demo；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能主动学习钻研与工作相关的知识和技术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有良好的团队精神、敬业精神和沟通协调能力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60" w:lineRule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497651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967105</wp:posOffset>
                </wp:positionV>
                <wp:extent cx="1610995" cy="930910"/>
                <wp:effectExtent l="0" t="0" r="0" b="0"/>
                <wp:wrapNone/>
                <wp:docPr id="5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36"/>
                                <w:szCs w:val="36"/>
                                <w:lang w:val="en-US" w:eastAsia="zh-CN"/>
                              </w:rPr>
                              <w:t>凌晨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4D5B"/>
                                <w:sz w:val="24"/>
                                <w:szCs w:val="24"/>
                                <w:lang w:val="en-US" w:eastAsia="zh-CN"/>
                              </w:rPr>
                              <w:t>前端实习生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8.95pt;margin-top:76.15pt;height:73.3pt;width:126.85pt;z-index:-559990784;mso-width-relative:page;mso-height-relative:page;" filled="f" stroked="f" coordsize="21600,21600" o:gfxdata="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qfpOo3AAAAAwBAAAPAAAAAAAAAAEAIAAAADgA&#10;AABkcnMvZG93bnJldi54bWxQSwECFAAUAAAACACHTuJA6LlREi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36"/>
                          <w:szCs w:val="36"/>
                          <w:lang w:val="en-US" w:eastAsia="zh-CN"/>
                        </w:rPr>
                        <w:t>凌晨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3B4D5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24"/>
                          <w:szCs w:val="24"/>
                          <w:lang w:val="en-US" w:eastAsia="zh-CN"/>
                        </w:rPr>
                        <w:t>应聘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3B4D5B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4D5B"/>
                          <w:sz w:val="24"/>
                          <w:szCs w:val="24"/>
                          <w:lang w:val="en-US" w:eastAsia="zh-CN"/>
                        </w:rPr>
                        <w:t>前端实习生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6347460</wp:posOffset>
                </wp:positionV>
                <wp:extent cx="1140460" cy="34036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40360"/>
                          <a:chOff x="4551" y="4303"/>
                          <a:chExt cx="1796" cy="536"/>
                        </a:xfrm>
                      </wpg:grpSpPr>
                      <wps:wsp>
                        <wps:cNvPr id="53" name="矩形 64"/>
                        <wps:cNvSpPr/>
                        <wps:spPr>
                          <a:xfrm>
                            <a:off x="4890" y="4303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65" descr="D:\Word设计\2020.08.03-2\images\邮箱(2).png邮箱(2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51" y="4481"/>
                            <a:ext cx="276" cy="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5pt;margin-top:499.8pt;height:26.8pt;width:89.8pt;z-index:252494848;mso-width-relative:page;mso-height-relative:page;" coordorigin="4551,4303" coordsize="1796,536" o:gfxdata="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">
                <o:lock v:ext="edit" aspectratio="f"/>
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HaHg6e+AAAA2wAAAA8AAABkcnMvZG93bnJldi54bWxFj0FrwkAUhO8F/8Py&#10;hF6KbmKplOjqISCGUpBG6/mRfU1Cs2+T7Jqk/75bKHgcZuYbZrufTCMG6l1tWUG8jEAQF1bXXCq4&#10;nA+LVxDOI2tsLJOCH3Kw380etphoO/IHDbkvRYCwS1BB5X2bSOmKigy6pW2Jg/dle4M+yL6Uuscx&#10;wE0jV1G0lgZrDgsVtpRWVHznN6NgLE7D9fx+lKena2a5y7o0/3xT6nEeRxsQniZ/D/+3M63g5R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aHg6e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rect>
                <v:shape id="图片 65" o:spid="_x0000_s1026" o:spt="75" alt="D:\Word设计\2020.08.03-2\images\邮箱(2).png邮箱(2)" type="#_x0000_t75" style="position:absolute;left:4551;top:4481;height:206;width:276;" filled="f" o:preferrelative="t" stroked="f" coordsize="21600,21600" o:gfxdata="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kM7ky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12524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6766560</wp:posOffset>
                </wp:positionV>
                <wp:extent cx="1769745" cy="1214755"/>
                <wp:effectExtent l="0" t="0" r="0" b="0"/>
                <wp:wrapNone/>
                <wp:docPr id="5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121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1.2pt;margin-top:532.8pt;height:95.65pt;width:139.35pt;z-index:115125248;mso-width-relative:page;mso-height-relative:page;" filled="f" stroked="f" coordsize="21600,21600" o:gfxdata="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r9VNbeAAAADgEAAA8AAAAAAAAAAQAgAAAA&#10;OAAAAGRycy9kb3ducmV2LnhtbFBLAQIUABQAAAAIAIdO4kDJz4DAKAIAACkEAAAOAAAAAAAAAAEA&#10;IAAAAEM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428761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2527935</wp:posOffset>
                </wp:positionV>
                <wp:extent cx="1617345" cy="3500755"/>
                <wp:effectExtent l="0" t="0" r="0" b="0"/>
                <wp:wrapNone/>
                <wp:docPr id="6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350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170cm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特长：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摄影、乐器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共青团员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身体状况：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71.2pt;margin-top:199.05pt;height:275.65pt;width:127.35pt;z-index:114287616;mso-width-relative:page;mso-height-relative:page;" filled="f" stroked="f" coordsize="21600,21600" o:gfxdata="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fwQ1L3QAAAAwBAAAPAAAAAAAAAAEAIAAAADgA&#10;AABkcnMvZG93bnJldi54bWxQSwECFAAUAAAACACHTuJAcPtCXScCAAAp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身高：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170cm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特长：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摄影、乐器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共青团员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身体状况：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2089785</wp:posOffset>
                </wp:positionV>
                <wp:extent cx="1140460" cy="34036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40360"/>
                          <a:chOff x="4551" y="4303"/>
                          <a:chExt cx="1796" cy="536"/>
                        </a:xfrm>
                      </wpg:grpSpPr>
                      <wps:wsp>
                        <wps:cNvPr id="76" name="矩形 64"/>
                        <wps:cNvSpPr/>
                        <wps:spPr>
                          <a:xfrm>
                            <a:off x="4890" y="4303"/>
                            <a:ext cx="1457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基本背景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9" name="图片 65" descr="D:\Word设计\2020.08.03-2\images\姓名2.png姓名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51" y="4446"/>
                            <a:ext cx="276" cy="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5pt;margin-top:164.55pt;height:26.8pt;width:89.8pt;z-index:251703296;mso-width-relative:page;mso-height-relative:page;" coordorigin="4551,4303" coordsize="1796,536" o:gfxdata="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">
                <o:lock v:ext="edit" aspectratio="f"/>
                <v:rect id="矩形 64" o:spid="_x0000_s1026" o:spt="1" style="position:absolute;left:4890;top:4303;height:536;width:1457;" filled="f" stroked="f" coordsize="21600,21600" o:gfxdata="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1FfF+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基本背景</w:t>
                        </w:r>
                      </w:p>
                    </w:txbxContent>
                  </v:textbox>
                </v:rect>
                <v:shape id="图片 65" o:spid="_x0000_s1026" o:spt="75" alt="D:\Word设计\2020.08.03-2\images\姓名2.png姓名2" type="#_x0000_t75" style="position:absolute;left:4551;top:4446;height:276;width:276;" filled="f" o:preferrelative="t" stroked="f" coordsize="21600,21600" o:gfxdata="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M/zW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802355"/>
    <w:multiLevelType w:val="singleLevel"/>
    <w:tmpl w:val="E28023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16C0"/>
    <w:rsid w:val="004839E6"/>
    <w:rsid w:val="00562328"/>
    <w:rsid w:val="00781F27"/>
    <w:rsid w:val="00837E59"/>
    <w:rsid w:val="008824C2"/>
    <w:rsid w:val="008D339A"/>
    <w:rsid w:val="00941A91"/>
    <w:rsid w:val="0097199F"/>
    <w:rsid w:val="00992C99"/>
    <w:rsid w:val="00B418CF"/>
    <w:rsid w:val="00C360DC"/>
    <w:rsid w:val="00C96E01"/>
    <w:rsid w:val="00DA1F07"/>
    <w:rsid w:val="00E04AA2"/>
    <w:rsid w:val="00EB7BC7"/>
    <w:rsid w:val="00F55EFB"/>
    <w:rsid w:val="00F564CF"/>
    <w:rsid w:val="00F935A1"/>
    <w:rsid w:val="00FA010B"/>
    <w:rsid w:val="012657B4"/>
    <w:rsid w:val="01266E89"/>
    <w:rsid w:val="013F06AB"/>
    <w:rsid w:val="01467B99"/>
    <w:rsid w:val="0149633B"/>
    <w:rsid w:val="014D5622"/>
    <w:rsid w:val="01543D92"/>
    <w:rsid w:val="0157761D"/>
    <w:rsid w:val="015F31D9"/>
    <w:rsid w:val="016E7D68"/>
    <w:rsid w:val="0170619E"/>
    <w:rsid w:val="01A06E2B"/>
    <w:rsid w:val="01AD1A1A"/>
    <w:rsid w:val="01B5502B"/>
    <w:rsid w:val="01B860D6"/>
    <w:rsid w:val="01C13AF5"/>
    <w:rsid w:val="01C51AD3"/>
    <w:rsid w:val="01C916D7"/>
    <w:rsid w:val="01D3407E"/>
    <w:rsid w:val="01D43539"/>
    <w:rsid w:val="01E820AD"/>
    <w:rsid w:val="01F96B53"/>
    <w:rsid w:val="01FB5C1F"/>
    <w:rsid w:val="01FD371D"/>
    <w:rsid w:val="02032876"/>
    <w:rsid w:val="020841A6"/>
    <w:rsid w:val="02254124"/>
    <w:rsid w:val="022E06FE"/>
    <w:rsid w:val="023B494E"/>
    <w:rsid w:val="02400028"/>
    <w:rsid w:val="02401A04"/>
    <w:rsid w:val="024E7E09"/>
    <w:rsid w:val="02691E87"/>
    <w:rsid w:val="0284662D"/>
    <w:rsid w:val="02B5790F"/>
    <w:rsid w:val="02C20230"/>
    <w:rsid w:val="02FF53EC"/>
    <w:rsid w:val="03062A85"/>
    <w:rsid w:val="030A2B0C"/>
    <w:rsid w:val="030E4674"/>
    <w:rsid w:val="03183010"/>
    <w:rsid w:val="031A5886"/>
    <w:rsid w:val="032A05B1"/>
    <w:rsid w:val="032E3E55"/>
    <w:rsid w:val="032E45E2"/>
    <w:rsid w:val="03301BEE"/>
    <w:rsid w:val="03356D1C"/>
    <w:rsid w:val="034C307A"/>
    <w:rsid w:val="036D7697"/>
    <w:rsid w:val="0370750F"/>
    <w:rsid w:val="037476FB"/>
    <w:rsid w:val="037A1103"/>
    <w:rsid w:val="037C49AA"/>
    <w:rsid w:val="0394306A"/>
    <w:rsid w:val="03A809EC"/>
    <w:rsid w:val="03C00DC8"/>
    <w:rsid w:val="03C5145C"/>
    <w:rsid w:val="03C82B80"/>
    <w:rsid w:val="03CA00F7"/>
    <w:rsid w:val="03D03CD7"/>
    <w:rsid w:val="03D919E0"/>
    <w:rsid w:val="03E365E8"/>
    <w:rsid w:val="03EB2E6D"/>
    <w:rsid w:val="03EC0C59"/>
    <w:rsid w:val="0400715D"/>
    <w:rsid w:val="04090345"/>
    <w:rsid w:val="04137CAD"/>
    <w:rsid w:val="041A61EF"/>
    <w:rsid w:val="04281046"/>
    <w:rsid w:val="04371842"/>
    <w:rsid w:val="04537F17"/>
    <w:rsid w:val="04547A46"/>
    <w:rsid w:val="045C3F22"/>
    <w:rsid w:val="045F1A81"/>
    <w:rsid w:val="04656D95"/>
    <w:rsid w:val="046E579E"/>
    <w:rsid w:val="046F777B"/>
    <w:rsid w:val="047D2032"/>
    <w:rsid w:val="0488660D"/>
    <w:rsid w:val="04953495"/>
    <w:rsid w:val="04995BFD"/>
    <w:rsid w:val="049E7899"/>
    <w:rsid w:val="049F693A"/>
    <w:rsid w:val="04A064C7"/>
    <w:rsid w:val="04AC4C7F"/>
    <w:rsid w:val="04C179B6"/>
    <w:rsid w:val="04D267B1"/>
    <w:rsid w:val="04DC14FF"/>
    <w:rsid w:val="04E97FB6"/>
    <w:rsid w:val="04FA5A3E"/>
    <w:rsid w:val="04FC522C"/>
    <w:rsid w:val="05014C02"/>
    <w:rsid w:val="050E397D"/>
    <w:rsid w:val="05135563"/>
    <w:rsid w:val="051A046D"/>
    <w:rsid w:val="051B265E"/>
    <w:rsid w:val="051F4720"/>
    <w:rsid w:val="05281AC7"/>
    <w:rsid w:val="053000D2"/>
    <w:rsid w:val="05357B63"/>
    <w:rsid w:val="053F2FE4"/>
    <w:rsid w:val="053F324E"/>
    <w:rsid w:val="0542004D"/>
    <w:rsid w:val="054A1C61"/>
    <w:rsid w:val="05554F9E"/>
    <w:rsid w:val="055658BC"/>
    <w:rsid w:val="055B449F"/>
    <w:rsid w:val="055E40F3"/>
    <w:rsid w:val="056A6DA0"/>
    <w:rsid w:val="05842524"/>
    <w:rsid w:val="058A4FFF"/>
    <w:rsid w:val="059228FD"/>
    <w:rsid w:val="059801D5"/>
    <w:rsid w:val="059A1F6B"/>
    <w:rsid w:val="059D2B0A"/>
    <w:rsid w:val="05AD781B"/>
    <w:rsid w:val="05B66C2B"/>
    <w:rsid w:val="05C80779"/>
    <w:rsid w:val="05E22DC0"/>
    <w:rsid w:val="060334D6"/>
    <w:rsid w:val="060A6F3E"/>
    <w:rsid w:val="060B41AB"/>
    <w:rsid w:val="06163DB0"/>
    <w:rsid w:val="0617272F"/>
    <w:rsid w:val="061D7ED7"/>
    <w:rsid w:val="063A0200"/>
    <w:rsid w:val="063B1037"/>
    <w:rsid w:val="06402923"/>
    <w:rsid w:val="06475C33"/>
    <w:rsid w:val="064D24B7"/>
    <w:rsid w:val="06662E67"/>
    <w:rsid w:val="067D7BE7"/>
    <w:rsid w:val="067E5A42"/>
    <w:rsid w:val="069D36A5"/>
    <w:rsid w:val="06A97CDF"/>
    <w:rsid w:val="06AE3E10"/>
    <w:rsid w:val="06B148F5"/>
    <w:rsid w:val="06BA096E"/>
    <w:rsid w:val="06BF7590"/>
    <w:rsid w:val="06C33E8C"/>
    <w:rsid w:val="06CB1990"/>
    <w:rsid w:val="06CB213B"/>
    <w:rsid w:val="06DF50F4"/>
    <w:rsid w:val="06EC224F"/>
    <w:rsid w:val="06F602AE"/>
    <w:rsid w:val="06FD5942"/>
    <w:rsid w:val="07051F16"/>
    <w:rsid w:val="072700C8"/>
    <w:rsid w:val="0731477D"/>
    <w:rsid w:val="075B7921"/>
    <w:rsid w:val="07827F0E"/>
    <w:rsid w:val="078E27D0"/>
    <w:rsid w:val="07A81C0B"/>
    <w:rsid w:val="07B14923"/>
    <w:rsid w:val="07BD7BD0"/>
    <w:rsid w:val="07C05A3B"/>
    <w:rsid w:val="07C35FF4"/>
    <w:rsid w:val="07C46F3B"/>
    <w:rsid w:val="07C7728F"/>
    <w:rsid w:val="07D47555"/>
    <w:rsid w:val="07FA71BA"/>
    <w:rsid w:val="07FE1D5D"/>
    <w:rsid w:val="08332A71"/>
    <w:rsid w:val="08413A40"/>
    <w:rsid w:val="084532E0"/>
    <w:rsid w:val="084B2513"/>
    <w:rsid w:val="08732ED1"/>
    <w:rsid w:val="0875163F"/>
    <w:rsid w:val="087C6571"/>
    <w:rsid w:val="088260A8"/>
    <w:rsid w:val="08A74E1A"/>
    <w:rsid w:val="08D93709"/>
    <w:rsid w:val="08E623F8"/>
    <w:rsid w:val="08EC1967"/>
    <w:rsid w:val="09006747"/>
    <w:rsid w:val="090109FE"/>
    <w:rsid w:val="091341CE"/>
    <w:rsid w:val="092400A9"/>
    <w:rsid w:val="092D7704"/>
    <w:rsid w:val="09396F37"/>
    <w:rsid w:val="094B5A64"/>
    <w:rsid w:val="094C28FA"/>
    <w:rsid w:val="097A41D3"/>
    <w:rsid w:val="097C1841"/>
    <w:rsid w:val="0984117C"/>
    <w:rsid w:val="09845829"/>
    <w:rsid w:val="09861A72"/>
    <w:rsid w:val="09A27AF1"/>
    <w:rsid w:val="09A87856"/>
    <w:rsid w:val="09AF2C8A"/>
    <w:rsid w:val="09AF3733"/>
    <w:rsid w:val="09BD526C"/>
    <w:rsid w:val="09C34C48"/>
    <w:rsid w:val="09C6572F"/>
    <w:rsid w:val="09CF2636"/>
    <w:rsid w:val="09D11E1A"/>
    <w:rsid w:val="09E60E6B"/>
    <w:rsid w:val="09F160D6"/>
    <w:rsid w:val="09FC6795"/>
    <w:rsid w:val="09FF2245"/>
    <w:rsid w:val="0A040489"/>
    <w:rsid w:val="0A07133D"/>
    <w:rsid w:val="0A3E60DE"/>
    <w:rsid w:val="0A3F4073"/>
    <w:rsid w:val="0A62069B"/>
    <w:rsid w:val="0A677CD6"/>
    <w:rsid w:val="0A7A4515"/>
    <w:rsid w:val="0A8B5456"/>
    <w:rsid w:val="0A9003FB"/>
    <w:rsid w:val="0A916994"/>
    <w:rsid w:val="0A944443"/>
    <w:rsid w:val="0A946E9E"/>
    <w:rsid w:val="0A996A76"/>
    <w:rsid w:val="0A9E1793"/>
    <w:rsid w:val="0AB3715E"/>
    <w:rsid w:val="0ABA7F7A"/>
    <w:rsid w:val="0ACA2607"/>
    <w:rsid w:val="0ACB7D58"/>
    <w:rsid w:val="0ADB179D"/>
    <w:rsid w:val="0ADB65A3"/>
    <w:rsid w:val="0AEB26F8"/>
    <w:rsid w:val="0AEE38D1"/>
    <w:rsid w:val="0AF04006"/>
    <w:rsid w:val="0AF8074A"/>
    <w:rsid w:val="0B047A78"/>
    <w:rsid w:val="0B09246E"/>
    <w:rsid w:val="0B147E22"/>
    <w:rsid w:val="0B1E6D5C"/>
    <w:rsid w:val="0B2F32A5"/>
    <w:rsid w:val="0B363888"/>
    <w:rsid w:val="0B384574"/>
    <w:rsid w:val="0B3E2C52"/>
    <w:rsid w:val="0B3E7A43"/>
    <w:rsid w:val="0B595E79"/>
    <w:rsid w:val="0B5C201E"/>
    <w:rsid w:val="0B624A99"/>
    <w:rsid w:val="0B711DCC"/>
    <w:rsid w:val="0B75672B"/>
    <w:rsid w:val="0B7764F9"/>
    <w:rsid w:val="0B7823DC"/>
    <w:rsid w:val="0B790E05"/>
    <w:rsid w:val="0B7A5B47"/>
    <w:rsid w:val="0B8071B9"/>
    <w:rsid w:val="0B82749E"/>
    <w:rsid w:val="0B832A48"/>
    <w:rsid w:val="0B994BD5"/>
    <w:rsid w:val="0B9E7501"/>
    <w:rsid w:val="0BA916EC"/>
    <w:rsid w:val="0BD05C9A"/>
    <w:rsid w:val="0BD72532"/>
    <w:rsid w:val="0BD763FD"/>
    <w:rsid w:val="0C01425F"/>
    <w:rsid w:val="0C154BBD"/>
    <w:rsid w:val="0C245ED9"/>
    <w:rsid w:val="0C53223E"/>
    <w:rsid w:val="0C5A05E6"/>
    <w:rsid w:val="0C5F3681"/>
    <w:rsid w:val="0C642563"/>
    <w:rsid w:val="0C6D1583"/>
    <w:rsid w:val="0C784DF7"/>
    <w:rsid w:val="0C7C745A"/>
    <w:rsid w:val="0C976CC2"/>
    <w:rsid w:val="0C980D7D"/>
    <w:rsid w:val="0C9D4437"/>
    <w:rsid w:val="0CB12C4C"/>
    <w:rsid w:val="0CB86294"/>
    <w:rsid w:val="0CD72F21"/>
    <w:rsid w:val="0CE22436"/>
    <w:rsid w:val="0CE87322"/>
    <w:rsid w:val="0CED63C9"/>
    <w:rsid w:val="0D0046E2"/>
    <w:rsid w:val="0D010337"/>
    <w:rsid w:val="0D0F1F64"/>
    <w:rsid w:val="0D115B60"/>
    <w:rsid w:val="0D1406D7"/>
    <w:rsid w:val="0D193823"/>
    <w:rsid w:val="0D290635"/>
    <w:rsid w:val="0D2B09FA"/>
    <w:rsid w:val="0D2F298B"/>
    <w:rsid w:val="0D31500F"/>
    <w:rsid w:val="0D5A17E0"/>
    <w:rsid w:val="0D6515AC"/>
    <w:rsid w:val="0D7E11D5"/>
    <w:rsid w:val="0D9403E1"/>
    <w:rsid w:val="0DA81AAE"/>
    <w:rsid w:val="0DAE7F5B"/>
    <w:rsid w:val="0DB61694"/>
    <w:rsid w:val="0DB63AFF"/>
    <w:rsid w:val="0DB95510"/>
    <w:rsid w:val="0DBB6C37"/>
    <w:rsid w:val="0DC30686"/>
    <w:rsid w:val="0DC70AE9"/>
    <w:rsid w:val="0DD163EB"/>
    <w:rsid w:val="0DDC2B1B"/>
    <w:rsid w:val="0DE12DC4"/>
    <w:rsid w:val="0E0D044D"/>
    <w:rsid w:val="0E493E86"/>
    <w:rsid w:val="0E5161CB"/>
    <w:rsid w:val="0E5760BE"/>
    <w:rsid w:val="0E5E53F9"/>
    <w:rsid w:val="0E793A1E"/>
    <w:rsid w:val="0E844BA3"/>
    <w:rsid w:val="0E9407D6"/>
    <w:rsid w:val="0EA62971"/>
    <w:rsid w:val="0EAB22F6"/>
    <w:rsid w:val="0EB82671"/>
    <w:rsid w:val="0EBD4A37"/>
    <w:rsid w:val="0EBE3C73"/>
    <w:rsid w:val="0EC56D52"/>
    <w:rsid w:val="0ED252C4"/>
    <w:rsid w:val="0EE212F9"/>
    <w:rsid w:val="0EE9217F"/>
    <w:rsid w:val="0EE95887"/>
    <w:rsid w:val="0EEC38CD"/>
    <w:rsid w:val="0EF41A6A"/>
    <w:rsid w:val="0EFF734F"/>
    <w:rsid w:val="0F0E6F5D"/>
    <w:rsid w:val="0F126852"/>
    <w:rsid w:val="0F1F42A1"/>
    <w:rsid w:val="0F21411F"/>
    <w:rsid w:val="0F277A0E"/>
    <w:rsid w:val="0F3368F4"/>
    <w:rsid w:val="0F345B04"/>
    <w:rsid w:val="0F360CA6"/>
    <w:rsid w:val="0F44155D"/>
    <w:rsid w:val="0F4F42F5"/>
    <w:rsid w:val="0F631A3F"/>
    <w:rsid w:val="0F664E2B"/>
    <w:rsid w:val="0F6711CE"/>
    <w:rsid w:val="0F6F2221"/>
    <w:rsid w:val="0F8A6E66"/>
    <w:rsid w:val="0FA11581"/>
    <w:rsid w:val="0FBF2E5E"/>
    <w:rsid w:val="0FC035C1"/>
    <w:rsid w:val="0FCB46F5"/>
    <w:rsid w:val="0FDA6B65"/>
    <w:rsid w:val="0FDC0FF3"/>
    <w:rsid w:val="0FDD5914"/>
    <w:rsid w:val="0FDE5B0F"/>
    <w:rsid w:val="0FE4293A"/>
    <w:rsid w:val="0FE4653D"/>
    <w:rsid w:val="0FEA6599"/>
    <w:rsid w:val="0FED4D21"/>
    <w:rsid w:val="0FF61CAF"/>
    <w:rsid w:val="1004723E"/>
    <w:rsid w:val="10085BBA"/>
    <w:rsid w:val="100C522E"/>
    <w:rsid w:val="101538F7"/>
    <w:rsid w:val="10154880"/>
    <w:rsid w:val="10167505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408F3"/>
    <w:rsid w:val="10957E84"/>
    <w:rsid w:val="109C1C45"/>
    <w:rsid w:val="10A31F9C"/>
    <w:rsid w:val="10AC1EED"/>
    <w:rsid w:val="10BC3F33"/>
    <w:rsid w:val="10C36CEB"/>
    <w:rsid w:val="10C6288F"/>
    <w:rsid w:val="10CA7779"/>
    <w:rsid w:val="10CE0739"/>
    <w:rsid w:val="10D37D68"/>
    <w:rsid w:val="10E63A5D"/>
    <w:rsid w:val="10F92C4B"/>
    <w:rsid w:val="10FB265C"/>
    <w:rsid w:val="10FB3891"/>
    <w:rsid w:val="110921F6"/>
    <w:rsid w:val="110A3932"/>
    <w:rsid w:val="110D0301"/>
    <w:rsid w:val="110E1AE9"/>
    <w:rsid w:val="111143AE"/>
    <w:rsid w:val="11170342"/>
    <w:rsid w:val="11277EBF"/>
    <w:rsid w:val="11323E0D"/>
    <w:rsid w:val="114C39BF"/>
    <w:rsid w:val="114F4F1F"/>
    <w:rsid w:val="11541E03"/>
    <w:rsid w:val="11560FF7"/>
    <w:rsid w:val="11566073"/>
    <w:rsid w:val="11583F5E"/>
    <w:rsid w:val="11853A1F"/>
    <w:rsid w:val="118A3424"/>
    <w:rsid w:val="118D4D6B"/>
    <w:rsid w:val="11A40C05"/>
    <w:rsid w:val="11BE3532"/>
    <w:rsid w:val="11C73733"/>
    <w:rsid w:val="11D12F8B"/>
    <w:rsid w:val="11DE4CEB"/>
    <w:rsid w:val="11E02D40"/>
    <w:rsid w:val="11E41B07"/>
    <w:rsid w:val="11E72BD0"/>
    <w:rsid w:val="11EB0C49"/>
    <w:rsid w:val="11F40BD1"/>
    <w:rsid w:val="11F420C2"/>
    <w:rsid w:val="1200158F"/>
    <w:rsid w:val="121D32FA"/>
    <w:rsid w:val="12263E58"/>
    <w:rsid w:val="12371119"/>
    <w:rsid w:val="123A1EA2"/>
    <w:rsid w:val="125F7286"/>
    <w:rsid w:val="12694C09"/>
    <w:rsid w:val="12874700"/>
    <w:rsid w:val="12920568"/>
    <w:rsid w:val="12AE4493"/>
    <w:rsid w:val="12B1030E"/>
    <w:rsid w:val="12B13ABB"/>
    <w:rsid w:val="12B34B0C"/>
    <w:rsid w:val="12B83CB2"/>
    <w:rsid w:val="12BF7808"/>
    <w:rsid w:val="12C64BDB"/>
    <w:rsid w:val="12C709BE"/>
    <w:rsid w:val="12C91077"/>
    <w:rsid w:val="12CB730B"/>
    <w:rsid w:val="12CD421F"/>
    <w:rsid w:val="12D06034"/>
    <w:rsid w:val="12D84F67"/>
    <w:rsid w:val="12E4186B"/>
    <w:rsid w:val="12EC7054"/>
    <w:rsid w:val="12F32C4A"/>
    <w:rsid w:val="12F804F7"/>
    <w:rsid w:val="13080837"/>
    <w:rsid w:val="130F278E"/>
    <w:rsid w:val="13377220"/>
    <w:rsid w:val="13427D20"/>
    <w:rsid w:val="134F45CC"/>
    <w:rsid w:val="136025B9"/>
    <w:rsid w:val="13671E28"/>
    <w:rsid w:val="13723B53"/>
    <w:rsid w:val="137B640E"/>
    <w:rsid w:val="137C56EB"/>
    <w:rsid w:val="13892E0A"/>
    <w:rsid w:val="13991492"/>
    <w:rsid w:val="13994C4B"/>
    <w:rsid w:val="13DA3389"/>
    <w:rsid w:val="13DF3648"/>
    <w:rsid w:val="13F00572"/>
    <w:rsid w:val="141652F0"/>
    <w:rsid w:val="142B330D"/>
    <w:rsid w:val="14302460"/>
    <w:rsid w:val="1431019E"/>
    <w:rsid w:val="14363316"/>
    <w:rsid w:val="14374D34"/>
    <w:rsid w:val="14466ED6"/>
    <w:rsid w:val="144A1420"/>
    <w:rsid w:val="145272D8"/>
    <w:rsid w:val="146A4539"/>
    <w:rsid w:val="146B2C6C"/>
    <w:rsid w:val="14737EAB"/>
    <w:rsid w:val="14753BCC"/>
    <w:rsid w:val="14756279"/>
    <w:rsid w:val="14793EA4"/>
    <w:rsid w:val="1486107B"/>
    <w:rsid w:val="148D2E91"/>
    <w:rsid w:val="14B36D86"/>
    <w:rsid w:val="14CA5DA7"/>
    <w:rsid w:val="14CC21E4"/>
    <w:rsid w:val="14CD661F"/>
    <w:rsid w:val="14D716A3"/>
    <w:rsid w:val="14E76BEE"/>
    <w:rsid w:val="14F67D03"/>
    <w:rsid w:val="15060A8A"/>
    <w:rsid w:val="15104CC4"/>
    <w:rsid w:val="1523342B"/>
    <w:rsid w:val="15276617"/>
    <w:rsid w:val="152972F5"/>
    <w:rsid w:val="153042EF"/>
    <w:rsid w:val="15352B7A"/>
    <w:rsid w:val="153705FF"/>
    <w:rsid w:val="1546413D"/>
    <w:rsid w:val="1558139A"/>
    <w:rsid w:val="1558290F"/>
    <w:rsid w:val="1568443D"/>
    <w:rsid w:val="15696265"/>
    <w:rsid w:val="157D3579"/>
    <w:rsid w:val="15880269"/>
    <w:rsid w:val="158B4B46"/>
    <w:rsid w:val="159C2BD4"/>
    <w:rsid w:val="15A61A15"/>
    <w:rsid w:val="15AE0F0E"/>
    <w:rsid w:val="15B26ACE"/>
    <w:rsid w:val="15CD7FB1"/>
    <w:rsid w:val="15D03A51"/>
    <w:rsid w:val="15F451D0"/>
    <w:rsid w:val="16011F18"/>
    <w:rsid w:val="16016781"/>
    <w:rsid w:val="1607299C"/>
    <w:rsid w:val="1608409C"/>
    <w:rsid w:val="16104DDD"/>
    <w:rsid w:val="161053CF"/>
    <w:rsid w:val="161D03A8"/>
    <w:rsid w:val="161F63B3"/>
    <w:rsid w:val="16383E57"/>
    <w:rsid w:val="164D49E6"/>
    <w:rsid w:val="16526B7A"/>
    <w:rsid w:val="16590824"/>
    <w:rsid w:val="165F7535"/>
    <w:rsid w:val="16604BE0"/>
    <w:rsid w:val="166E2F2C"/>
    <w:rsid w:val="16824B72"/>
    <w:rsid w:val="16826808"/>
    <w:rsid w:val="168270C2"/>
    <w:rsid w:val="168F3536"/>
    <w:rsid w:val="16916A50"/>
    <w:rsid w:val="16921265"/>
    <w:rsid w:val="169732C2"/>
    <w:rsid w:val="16A4586D"/>
    <w:rsid w:val="16A519B1"/>
    <w:rsid w:val="16A77D91"/>
    <w:rsid w:val="16A808FE"/>
    <w:rsid w:val="16AF7E3F"/>
    <w:rsid w:val="16B00BA6"/>
    <w:rsid w:val="17033F54"/>
    <w:rsid w:val="170A18D7"/>
    <w:rsid w:val="17204614"/>
    <w:rsid w:val="17314DC4"/>
    <w:rsid w:val="173921F2"/>
    <w:rsid w:val="17426615"/>
    <w:rsid w:val="17685E14"/>
    <w:rsid w:val="177C1659"/>
    <w:rsid w:val="178451A6"/>
    <w:rsid w:val="179D01CD"/>
    <w:rsid w:val="17B85352"/>
    <w:rsid w:val="17B86DF0"/>
    <w:rsid w:val="17C00444"/>
    <w:rsid w:val="17EA3B6D"/>
    <w:rsid w:val="17F8580D"/>
    <w:rsid w:val="18055431"/>
    <w:rsid w:val="1826647B"/>
    <w:rsid w:val="18324A3B"/>
    <w:rsid w:val="183317E8"/>
    <w:rsid w:val="18334374"/>
    <w:rsid w:val="183B495E"/>
    <w:rsid w:val="183B653B"/>
    <w:rsid w:val="18402C64"/>
    <w:rsid w:val="184B7610"/>
    <w:rsid w:val="18593CFD"/>
    <w:rsid w:val="185D025A"/>
    <w:rsid w:val="185E0C68"/>
    <w:rsid w:val="18667B67"/>
    <w:rsid w:val="18691408"/>
    <w:rsid w:val="186F79B4"/>
    <w:rsid w:val="18744FE6"/>
    <w:rsid w:val="187C3BA8"/>
    <w:rsid w:val="187D0C22"/>
    <w:rsid w:val="18834777"/>
    <w:rsid w:val="18894B39"/>
    <w:rsid w:val="18AC5A2E"/>
    <w:rsid w:val="18B140C8"/>
    <w:rsid w:val="18B404C5"/>
    <w:rsid w:val="18C114A4"/>
    <w:rsid w:val="18C55F11"/>
    <w:rsid w:val="18EC7FD0"/>
    <w:rsid w:val="18F01648"/>
    <w:rsid w:val="18F466B4"/>
    <w:rsid w:val="18F51AD8"/>
    <w:rsid w:val="191A610F"/>
    <w:rsid w:val="19292411"/>
    <w:rsid w:val="192A675D"/>
    <w:rsid w:val="193122CA"/>
    <w:rsid w:val="1931295B"/>
    <w:rsid w:val="1938139F"/>
    <w:rsid w:val="19393562"/>
    <w:rsid w:val="195A7E23"/>
    <w:rsid w:val="19770F23"/>
    <w:rsid w:val="19815306"/>
    <w:rsid w:val="198338F7"/>
    <w:rsid w:val="198725D3"/>
    <w:rsid w:val="19964B93"/>
    <w:rsid w:val="19A01EB0"/>
    <w:rsid w:val="19A33B4E"/>
    <w:rsid w:val="19A6137E"/>
    <w:rsid w:val="19AB0367"/>
    <w:rsid w:val="19B10013"/>
    <w:rsid w:val="19B32246"/>
    <w:rsid w:val="19B42C45"/>
    <w:rsid w:val="19B77A18"/>
    <w:rsid w:val="19CA6756"/>
    <w:rsid w:val="19D86F9C"/>
    <w:rsid w:val="19E84207"/>
    <w:rsid w:val="19E95482"/>
    <w:rsid w:val="19EF6576"/>
    <w:rsid w:val="19FC4ED6"/>
    <w:rsid w:val="19FD03D5"/>
    <w:rsid w:val="1A0874CD"/>
    <w:rsid w:val="1A18294A"/>
    <w:rsid w:val="1A1977CD"/>
    <w:rsid w:val="1A2C1401"/>
    <w:rsid w:val="1A423E49"/>
    <w:rsid w:val="1A513876"/>
    <w:rsid w:val="1A7008CD"/>
    <w:rsid w:val="1A721C75"/>
    <w:rsid w:val="1A774AE0"/>
    <w:rsid w:val="1A786CE6"/>
    <w:rsid w:val="1A856E9F"/>
    <w:rsid w:val="1A8C46E9"/>
    <w:rsid w:val="1A92793A"/>
    <w:rsid w:val="1A980907"/>
    <w:rsid w:val="1A9A0F91"/>
    <w:rsid w:val="1AA22BB7"/>
    <w:rsid w:val="1AA41B94"/>
    <w:rsid w:val="1AA76AC5"/>
    <w:rsid w:val="1AA96BE4"/>
    <w:rsid w:val="1AAB193A"/>
    <w:rsid w:val="1AB75520"/>
    <w:rsid w:val="1AD226C7"/>
    <w:rsid w:val="1AD25C3A"/>
    <w:rsid w:val="1AD70350"/>
    <w:rsid w:val="1AEE3C47"/>
    <w:rsid w:val="1AF156BC"/>
    <w:rsid w:val="1B142BD3"/>
    <w:rsid w:val="1B1616E2"/>
    <w:rsid w:val="1B2F7CA1"/>
    <w:rsid w:val="1B324DFA"/>
    <w:rsid w:val="1B46351E"/>
    <w:rsid w:val="1B4C0E33"/>
    <w:rsid w:val="1B5146FC"/>
    <w:rsid w:val="1B595E2D"/>
    <w:rsid w:val="1B6443B9"/>
    <w:rsid w:val="1B772CD3"/>
    <w:rsid w:val="1B790E64"/>
    <w:rsid w:val="1B845EC0"/>
    <w:rsid w:val="1B8C7190"/>
    <w:rsid w:val="1B9A3B7C"/>
    <w:rsid w:val="1BA549B5"/>
    <w:rsid w:val="1BCA3EEA"/>
    <w:rsid w:val="1BD93439"/>
    <w:rsid w:val="1BE03C9A"/>
    <w:rsid w:val="1BEC5CD6"/>
    <w:rsid w:val="1BF15E97"/>
    <w:rsid w:val="1BF304FA"/>
    <w:rsid w:val="1C09194A"/>
    <w:rsid w:val="1C0928C4"/>
    <w:rsid w:val="1C0D2FBB"/>
    <w:rsid w:val="1C103C3E"/>
    <w:rsid w:val="1C146950"/>
    <w:rsid w:val="1C1776C4"/>
    <w:rsid w:val="1C275716"/>
    <w:rsid w:val="1C350400"/>
    <w:rsid w:val="1C35140B"/>
    <w:rsid w:val="1C3B5B27"/>
    <w:rsid w:val="1C414B9A"/>
    <w:rsid w:val="1C4C6974"/>
    <w:rsid w:val="1C7B23F8"/>
    <w:rsid w:val="1C800796"/>
    <w:rsid w:val="1C887737"/>
    <w:rsid w:val="1C94080A"/>
    <w:rsid w:val="1CAD214E"/>
    <w:rsid w:val="1CB4561B"/>
    <w:rsid w:val="1CBC195B"/>
    <w:rsid w:val="1CBD13AE"/>
    <w:rsid w:val="1CCC032D"/>
    <w:rsid w:val="1CD32BAF"/>
    <w:rsid w:val="1CDD678E"/>
    <w:rsid w:val="1CE52842"/>
    <w:rsid w:val="1CF86C15"/>
    <w:rsid w:val="1CFC2E07"/>
    <w:rsid w:val="1CFD5436"/>
    <w:rsid w:val="1D153E1F"/>
    <w:rsid w:val="1D2D0D39"/>
    <w:rsid w:val="1D324127"/>
    <w:rsid w:val="1D3264CC"/>
    <w:rsid w:val="1D34117A"/>
    <w:rsid w:val="1D415975"/>
    <w:rsid w:val="1D492A77"/>
    <w:rsid w:val="1D4E65B5"/>
    <w:rsid w:val="1D524E6D"/>
    <w:rsid w:val="1D691CC5"/>
    <w:rsid w:val="1D6D4D4A"/>
    <w:rsid w:val="1D7A1D93"/>
    <w:rsid w:val="1D807904"/>
    <w:rsid w:val="1D830B04"/>
    <w:rsid w:val="1D9D3ADB"/>
    <w:rsid w:val="1D9F621B"/>
    <w:rsid w:val="1DA000F7"/>
    <w:rsid w:val="1DBB3D78"/>
    <w:rsid w:val="1DE0794E"/>
    <w:rsid w:val="1DE81822"/>
    <w:rsid w:val="1DF44453"/>
    <w:rsid w:val="1DFD0814"/>
    <w:rsid w:val="1E003ABB"/>
    <w:rsid w:val="1E031027"/>
    <w:rsid w:val="1E083DA1"/>
    <w:rsid w:val="1E272630"/>
    <w:rsid w:val="1E27297D"/>
    <w:rsid w:val="1E2F3AF3"/>
    <w:rsid w:val="1E341119"/>
    <w:rsid w:val="1E3C0449"/>
    <w:rsid w:val="1E4C502A"/>
    <w:rsid w:val="1E540B70"/>
    <w:rsid w:val="1E59502D"/>
    <w:rsid w:val="1E5C4EC5"/>
    <w:rsid w:val="1E645FDE"/>
    <w:rsid w:val="1E663DB4"/>
    <w:rsid w:val="1E7875AB"/>
    <w:rsid w:val="1E7A1C8D"/>
    <w:rsid w:val="1E813767"/>
    <w:rsid w:val="1E846AE1"/>
    <w:rsid w:val="1E862738"/>
    <w:rsid w:val="1E86554F"/>
    <w:rsid w:val="1E96109C"/>
    <w:rsid w:val="1E9A6E51"/>
    <w:rsid w:val="1E9F1E78"/>
    <w:rsid w:val="1EA63B35"/>
    <w:rsid w:val="1EB019C7"/>
    <w:rsid w:val="1EB8152A"/>
    <w:rsid w:val="1EBD1002"/>
    <w:rsid w:val="1EC72E27"/>
    <w:rsid w:val="1ED15E8E"/>
    <w:rsid w:val="1EDA79AB"/>
    <w:rsid w:val="1EDB0A9D"/>
    <w:rsid w:val="1EF6789D"/>
    <w:rsid w:val="1EFC3437"/>
    <w:rsid w:val="1F0D2A0A"/>
    <w:rsid w:val="1F1B3C6B"/>
    <w:rsid w:val="1F326D3E"/>
    <w:rsid w:val="1F3464C4"/>
    <w:rsid w:val="1F375CE4"/>
    <w:rsid w:val="1F546FAF"/>
    <w:rsid w:val="1F595CC9"/>
    <w:rsid w:val="1F796499"/>
    <w:rsid w:val="1F7D425D"/>
    <w:rsid w:val="1F905C22"/>
    <w:rsid w:val="1F9479CB"/>
    <w:rsid w:val="1FA04D0A"/>
    <w:rsid w:val="1FA04D20"/>
    <w:rsid w:val="1FA22701"/>
    <w:rsid w:val="1FAF02B6"/>
    <w:rsid w:val="1FB57E5B"/>
    <w:rsid w:val="1FE519E3"/>
    <w:rsid w:val="1FE87CD0"/>
    <w:rsid w:val="1FFD3885"/>
    <w:rsid w:val="200E64DE"/>
    <w:rsid w:val="2011775F"/>
    <w:rsid w:val="20144F98"/>
    <w:rsid w:val="201B2C09"/>
    <w:rsid w:val="201B3436"/>
    <w:rsid w:val="202270A7"/>
    <w:rsid w:val="202C67C3"/>
    <w:rsid w:val="20364117"/>
    <w:rsid w:val="20521DB3"/>
    <w:rsid w:val="20542C69"/>
    <w:rsid w:val="20662A5B"/>
    <w:rsid w:val="207627B2"/>
    <w:rsid w:val="20775E19"/>
    <w:rsid w:val="207B3F4E"/>
    <w:rsid w:val="20813DF3"/>
    <w:rsid w:val="20845DD9"/>
    <w:rsid w:val="20A61CC0"/>
    <w:rsid w:val="20C02285"/>
    <w:rsid w:val="20DC3FCC"/>
    <w:rsid w:val="20FF271D"/>
    <w:rsid w:val="21036303"/>
    <w:rsid w:val="21092E60"/>
    <w:rsid w:val="21097415"/>
    <w:rsid w:val="2114231E"/>
    <w:rsid w:val="212058C0"/>
    <w:rsid w:val="21263D9A"/>
    <w:rsid w:val="21265F9C"/>
    <w:rsid w:val="215A313B"/>
    <w:rsid w:val="21626976"/>
    <w:rsid w:val="2175521E"/>
    <w:rsid w:val="218258E4"/>
    <w:rsid w:val="2198488B"/>
    <w:rsid w:val="219D79BF"/>
    <w:rsid w:val="21A45146"/>
    <w:rsid w:val="21CC32B2"/>
    <w:rsid w:val="21D05D3B"/>
    <w:rsid w:val="21D95441"/>
    <w:rsid w:val="21E043EE"/>
    <w:rsid w:val="2200796C"/>
    <w:rsid w:val="220252DA"/>
    <w:rsid w:val="220B5DAD"/>
    <w:rsid w:val="22204596"/>
    <w:rsid w:val="222134F8"/>
    <w:rsid w:val="22276487"/>
    <w:rsid w:val="22293E8A"/>
    <w:rsid w:val="222D5262"/>
    <w:rsid w:val="2264162E"/>
    <w:rsid w:val="226C45FD"/>
    <w:rsid w:val="226D0C67"/>
    <w:rsid w:val="227036A0"/>
    <w:rsid w:val="22811C2C"/>
    <w:rsid w:val="22A66AF9"/>
    <w:rsid w:val="22C07B5E"/>
    <w:rsid w:val="22CC4D82"/>
    <w:rsid w:val="22CD16A3"/>
    <w:rsid w:val="22D40891"/>
    <w:rsid w:val="22E13D3C"/>
    <w:rsid w:val="22ED1C94"/>
    <w:rsid w:val="22F477BF"/>
    <w:rsid w:val="231A40F4"/>
    <w:rsid w:val="23285E13"/>
    <w:rsid w:val="232E38DA"/>
    <w:rsid w:val="23360BAE"/>
    <w:rsid w:val="233A74F6"/>
    <w:rsid w:val="234E35D2"/>
    <w:rsid w:val="234F7AD8"/>
    <w:rsid w:val="235300B7"/>
    <w:rsid w:val="23584FE9"/>
    <w:rsid w:val="236D034F"/>
    <w:rsid w:val="237B75B2"/>
    <w:rsid w:val="23A92A5B"/>
    <w:rsid w:val="23AD3397"/>
    <w:rsid w:val="23AF13B3"/>
    <w:rsid w:val="23C04A75"/>
    <w:rsid w:val="23CF15D8"/>
    <w:rsid w:val="23D07732"/>
    <w:rsid w:val="23D271FE"/>
    <w:rsid w:val="23DB2BD1"/>
    <w:rsid w:val="23FD220D"/>
    <w:rsid w:val="240B487F"/>
    <w:rsid w:val="240F50D6"/>
    <w:rsid w:val="2410233A"/>
    <w:rsid w:val="24107DCB"/>
    <w:rsid w:val="24162C02"/>
    <w:rsid w:val="2427220F"/>
    <w:rsid w:val="242A21C4"/>
    <w:rsid w:val="242F6BEA"/>
    <w:rsid w:val="243379F0"/>
    <w:rsid w:val="24422105"/>
    <w:rsid w:val="244261E8"/>
    <w:rsid w:val="2443148E"/>
    <w:rsid w:val="246750E9"/>
    <w:rsid w:val="24824431"/>
    <w:rsid w:val="24856F1A"/>
    <w:rsid w:val="24930C5E"/>
    <w:rsid w:val="249C166A"/>
    <w:rsid w:val="249C3D9E"/>
    <w:rsid w:val="24A0226B"/>
    <w:rsid w:val="24A45673"/>
    <w:rsid w:val="24AF11CD"/>
    <w:rsid w:val="24AF16D9"/>
    <w:rsid w:val="24B1603E"/>
    <w:rsid w:val="24C765FA"/>
    <w:rsid w:val="24CA6B28"/>
    <w:rsid w:val="24E52C67"/>
    <w:rsid w:val="24EC70E5"/>
    <w:rsid w:val="250755B3"/>
    <w:rsid w:val="250970E8"/>
    <w:rsid w:val="25135AEC"/>
    <w:rsid w:val="2525292D"/>
    <w:rsid w:val="25343293"/>
    <w:rsid w:val="25391ACB"/>
    <w:rsid w:val="254A4485"/>
    <w:rsid w:val="25614410"/>
    <w:rsid w:val="256810AE"/>
    <w:rsid w:val="25700662"/>
    <w:rsid w:val="25754D74"/>
    <w:rsid w:val="257D710D"/>
    <w:rsid w:val="257E0C83"/>
    <w:rsid w:val="259836CA"/>
    <w:rsid w:val="25BC45A4"/>
    <w:rsid w:val="25BF2F82"/>
    <w:rsid w:val="25D6554A"/>
    <w:rsid w:val="25EA1B35"/>
    <w:rsid w:val="25F93B42"/>
    <w:rsid w:val="25FA58CD"/>
    <w:rsid w:val="26097B20"/>
    <w:rsid w:val="26196AE9"/>
    <w:rsid w:val="261E6DF0"/>
    <w:rsid w:val="262667AE"/>
    <w:rsid w:val="263D1C3C"/>
    <w:rsid w:val="26581ABA"/>
    <w:rsid w:val="265A1CD1"/>
    <w:rsid w:val="26737D9D"/>
    <w:rsid w:val="267B4659"/>
    <w:rsid w:val="268A0B39"/>
    <w:rsid w:val="269D11C2"/>
    <w:rsid w:val="269F780B"/>
    <w:rsid w:val="26A33643"/>
    <w:rsid w:val="26AF4609"/>
    <w:rsid w:val="26D1534F"/>
    <w:rsid w:val="26D15AA2"/>
    <w:rsid w:val="26DB5343"/>
    <w:rsid w:val="26E54817"/>
    <w:rsid w:val="26F6506C"/>
    <w:rsid w:val="26F769CA"/>
    <w:rsid w:val="26F97241"/>
    <w:rsid w:val="27152D9D"/>
    <w:rsid w:val="27365BA1"/>
    <w:rsid w:val="273A04CF"/>
    <w:rsid w:val="275C77D0"/>
    <w:rsid w:val="27605186"/>
    <w:rsid w:val="276A5C65"/>
    <w:rsid w:val="27725816"/>
    <w:rsid w:val="27896F97"/>
    <w:rsid w:val="27922220"/>
    <w:rsid w:val="27932CE0"/>
    <w:rsid w:val="279A2F5D"/>
    <w:rsid w:val="279B637E"/>
    <w:rsid w:val="27A21053"/>
    <w:rsid w:val="27A45556"/>
    <w:rsid w:val="27A73103"/>
    <w:rsid w:val="27AE75CC"/>
    <w:rsid w:val="27C03907"/>
    <w:rsid w:val="27D069C6"/>
    <w:rsid w:val="27D14405"/>
    <w:rsid w:val="27D760CD"/>
    <w:rsid w:val="27F76280"/>
    <w:rsid w:val="27FE05C6"/>
    <w:rsid w:val="28066832"/>
    <w:rsid w:val="28093208"/>
    <w:rsid w:val="281248A3"/>
    <w:rsid w:val="28142BEB"/>
    <w:rsid w:val="28150B99"/>
    <w:rsid w:val="28205B99"/>
    <w:rsid w:val="28272E02"/>
    <w:rsid w:val="283D147C"/>
    <w:rsid w:val="28542FA0"/>
    <w:rsid w:val="285C268A"/>
    <w:rsid w:val="285D4CB1"/>
    <w:rsid w:val="286020C5"/>
    <w:rsid w:val="2896248C"/>
    <w:rsid w:val="289F4D1A"/>
    <w:rsid w:val="289F7C81"/>
    <w:rsid w:val="28A53AE6"/>
    <w:rsid w:val="28AE1148"/>
    <w:rsid w:val="28B1167F"/>
    <w:rsid w:val="28BC6F12"/>
    <w:rsid w:val="28CE274C"/>
    <w:rsid w:val="28D45261"/>
    <w:rsid w:val="28D704BD"/>
    <w:rsid w:val="28EA338F"/>
    <w:rsid w:val="28EE582C"/>
    <w:rsid w:val="28F648E9"/>
    <w:rsid w:val="28F770CB"/>
    <w:rsid w:val="29032C38"/>
    <w:rsid w:val="29070D99"/>
    <w:rsid w:val="290B4AC8"/>
    <w:rsid w:val="290D0875"/>
    <w:rsid w:val="292144E7"/>
    <w:rsid w:val="29287A45"/>
    <w:rsid w:val="292F5911"/>
    <w:rsid w:val="29333B0E"/>
    <w:rsid w:val="293F2CC6"/>
    <w:rsid w:val="2950028A"/>
    <w:rsid w:val="29632618"/>
    <w:rsid w:val="296A2A2F"/>
    <w:rsid w:val="296C2AF1"/>
    <w:rsid w:val="296F5282"/>
    <w:rsid w:val="298E6765"/>
    <w:rsid w:val="298F639A"/>
    <w:rsid w:val="29A83DFD"/>
    <w:rsid w:val="29B9468F"/>
    <w:rsid w:val="29BE2D37"/>
    <w:rsid w:val="29C31745"/>
    <w:rsid w:val="29CC6E65"/>
    <w:rsid w:val="29E153BA"/>
    <w:rsid w:val="29EB7292"/>
    <w:rsid w:val="29F0157C"/>
    <w:rsid w:val="29F43384"/>
    <w:rsid w:val="2A060908"/>
    <w:rsid w:val="2A14276C"/>
    <w:rsid w:val="2A142938"/>
    <w:rsid w:val="2A1538D0"/>
    <w:rsid w:val="2A18259C"/>
    <w:rsid w:val="2A322908"/>
    <w:rsid w:val="2A3877CC"/>
    <w:rsid w:val="2A3C3AC4"/>
    <w:rsid w:val="2A4223EB"/>
    <w:rsid w:val="2A440E9D"/>
    <w:rsid w:val="2A4E12DE"/>
    <w:rsid w:val="2A4F59FE"/>
    <w:rsid w:val="2A5F4405"/>
    <w:rsid w:val="2A66482D"/>
    <w:rsid w:val="2A8240DB"/>
    <w:rsid w:val="2A87064B"/>
    <w:rsid w:val="2A902334"/>
    <w:rsid w:val="2A9504A8"/>
    <w:rsid w:val="2A992DFF"/>
    <w:rsid w:val="2AA476D7"/>
    <w:rsid w:val="2AA960B4"/>
    <w:rsid w:val="2ACB4C43"/>
    <w:rsid w:val="2AE6095B"/>
    <w:rsid w:val="2AE95C8A"/>
    <w:rsid w:val="2B066038"/>
    <w:rsid w:val="2B083DF4"/>
    <w:rsid w:val="2B0E71AE"/>
    <w:rsid w:val="2B1C1E34"/>
    <w:rsid w:val="2B1D5AFB"/>
    <w:rsid w:val="2B1E41E9"/>
    <w:rsid w:val="2B206254"/>
    <w:rsid w:val="2B213DCE"/>
    <w:rsid w:val="2B232867"/>
    <w:rsid w:val="2B2822D1"/>
    <w:rsid w:val="2B420066"/>
    <w:rsid w:val="2B4B3518"/>
    <w:rsid w:val="2B563348"/>
    <w:rsid w:val="2B5A5BF5"/>
    <w:rsid w:val="2B6F3EA5"/>
    <w:rsid w:val="2B763C15"/>
    <w:rsid w:val="2B806203"/>
    <w:rsid w:val="2B8D41C8"/>
    <w:rsid w:val="2B8F5C5A"/>
    <w:rsid w:val="2B94656C"/>
    <w:rsid w:val="2B9560E7"/>
    <w:rsid w:val="2B9A4DFE"/>
    <w:rsid w:val="2B9D684A"/>
    <w:rsid w:val="2B9D713B"/>
    <w:rsid w:val="2B9F0406"/>
    <w:rsid w:val="2BA21A2C"/>
    <w:rsid w:val="2BAC0A66"/>
    <w:rsid w:val="2BAC16CB"/>
    <w:rsid w:val="2BCE766E"/>
    <w:rsid w:val="2BD55689"/>
    <w:rsid w:val="2BDB7B28"/>
    <w:rsid w:val="2BEA509B"/>
    <w:rsid w:val="2C02140E"/>
    <w:rsid w:val="2C0F7583"/>
    <w:rsid w:val="2C152902"/>
    <w:rsid w:val="2C1E0299"/>
    <w:rsid w:val="2C2D1ADD"/>
    <w:rsid w:val="2C3E0809"/>
    <w:rsid w:val="2C400AD9"/>
    <w:rsid w:val="2C461508"/>
    <w:rsid w:val="2C5523D3"/>
    <w:rsid w:val="2C6B2A10"/>
    <w:rsid w:val="2C756C62"/>
    <w:rsid w:val="2C9533AB"/>
    <w:rsid w:val="2C9A3C32"/>
    <w:rsid w:val="2CA3128C"/>
    <w:rsid w:val="2CAE3762"/>
    <w:rsid w:val="2CC016FF"/>
    <w:rsid w:val="2CC641A1"/>
    <w:rsid w:val="2CCB013C"/>
    <w:rsid w:val="2CDC0D73"/>
    <w:rsid w:val="2CDE093B"/>
    <w:rsid w:val="2CE526F7"/>
    <w:rsid w:val="2CF674B2"/>
    <w:rsid w:val="2CFA147B"/>
    <w:rsid w:val="2CFB16E4"/>
    <w:rsid w:val="2D004DD3"/>
    <w:rsid w:val="2D041E4E"/>
    <w:rsid w:val="2D362A12"/>
    <w:rsid w:val="2D4B7A3F"/>
    <w:rsid w:val="2D520722"/>
    <w:rsid w:val="2D557810"/>
    <w:rsid w:val="2D5609B3"/>
    <w:rsid w:val="2D753C2F"/>
    <w:rsid w:val="2D883734"/>
    <w:rsid w:val="2D8B3A28"/>
    <w:rsid w:val="2D9222C5"/>
    <w:rsid w:val="2D952EAE"/>
    <w:rsid w:val="2D99178D"/>
    <w:rsid w:val="2DA777F0"/>
    <w:rsid w:val="2DCD5130"/>
    <w:rsid w:val="2DD90424"/>
    <w:rsid w:val="2DDC0D16"/>
    <w:rsid w:val="2DDD4F0D"/>
    <w:rsid w:val="2DE9320E"/>
    <w:rsid w:val="2E1A2BE4"/>
    <w:rsid w:val="2E2079BC"/>
    <w:rsid w:val="2E225693"/>
    <w:rsid w:val="2E236E7E"/>
    <w:rsid w:val="2E2B0B37"/>
    <w:rsid w:val="2E2F02A2"/>
    <w:rsid w:val="2E344328"/>
    <w:rsid w:val="2E45359E"/>
    <w:rsid w:val="2E4B36B3"/>
    <w:rsid w:val="2E5027DB"/>
    <w:rsid w:val="2E602DBC"/>
    <w:rsid w:val="2E6314BB"/>
    <w:rsid w:val="2E631FA6"/>
    <w:rsid w:val="2E685800"/>
    <w:rsid w:val="2EA30313"/>
    <w:rsid w:val="2EA333A6"/>
    <w:rsid w:val="2EB0259E"/>
    <w:rsid w:val="2EB03DDD"/>
    <w:rsid w:val="2EB516B8"/>
    <w:rsid w:val="2EB531CC"/>
    <w:rsid w:val="2EB55D16"/>
    <w:rsid w:val="2EC51B0D"/>
    <w:rsid w:val="2ECF3D85"/>
    <w:rsid w:val="2EF05CCC"/>
    <w:rsid w:val="2EF73988"/>
    <w:rsid w:val="2F03685B"/>
    <w:rsid w:val="2F113BAB"/>
    <w:rsid w:val="2F16260B"/>
    <w:rsid w:val="2F23111D"/>
    <w:rsid w:val="2F2A26A6"/>
    <w:rsid w:val="2F2B39A7"/>
    <w:rsid w:val="2F312D41"/>
    <w:rsid w:val="2F3536E8"/>
    <w:rsid w:val="2F3A5261"/>
    <w:rsid w:val="2F3C4FB2"/>
    <w:rsid w:val="2F4B6318"/>
    <w:rsid w:val="2F5F06DF"/>
    <w:rsid w:val="2F750F95"/>
    <w:rsid w:val="2F763569"/>
    <w:rsid w:val="2F873C08"/>
    <w:rsid w:val="2F9967F4"/>
    <w:rsid w:val="2FB031CA"/>
    <w:rsid w:val="2FC57714"/>
    <w:rsid w:val="2FCD25F2"/>
    <w:rsid w:val="2FD21C0C"/>
    <w:rsid w:val="2FDF3DE5"/>
    <w:rsid w:val="2FE30326"/>
    <w:rsid w:val="301D0588"/>
    <w:rsid w:val="302B4192"/>
    <w:rsid w:val="3052014A"/>
    <w:rsid w:val="30527F92"/>
    <w:rsid w:val="30580AE1"/>
    <w:rsid w:val="30605A3D"/>
    <w:rsid w:val="306C00BA"/>
    <w:rsid w:val="307657A0"/>
    <w:rsid w:val="308636B4"/>
    <w:rsid w:val="308F0D73"/>
    <w:rsid w:val="30944AC2"/>
    <w:rsid w:val="309E0284"/>
    <w:rsid w:val="30A32BA5"/>
    <w:rsid w:val="30A4189D"/>
    <w:rsid w:val="30BD63D8"/>
    <w:rsid w:val="30BE76B6"/>
    <w:rsid w:val="30C84170"/>
    <w:rsid w:val="30D17515"/>
    <w:rsid w:val="310965E6"/>
    <w:rsid w:val="311942ED"/>
    <w:rsid w:val="31287204"/>
    <w:rsid w:val="31326427"/>
    <w:rsid w:val="31403CD3"/>
    <w:rsid w:val="31430F58"/>
    <w:rsid w:val="315B4DE7"/>
    <w:rsid w:val="315D4BBB"/>
    <w:rsid w:val="316777F5"/>
    <w:rsid w:val="3168023B"/>
    <w:rsid w:val="316D1DE9"/>
    <w:rsid w:val="31753CFA"/>
    <w:rsid w:val="318A60A7"/>
    <w:rsid w:val="318E3938"/>
    <w:rsid w:val="31AB0F9C"/>
    <w:rsid w:val="31AC0EC4"/>
    <w:rsid w:val="31AD71CB"/>
    <w:rsid w:val="31B11964"/>
    <w:rsid w:val="31C2552B"/>
    <w:rsid w:val="31D40207"/>
    <w:rsid w:val="31F73640"/>
    <w:rsid w:val="31F76581"/>
    <w:rsid w:val="32065770"/>
    <w:rsid w:val="32185C5C"/>
    <w:rsid w:val="321D0AA9"/>
    <w:rsid w:val="32203D7E"/>
    <w:rsid w:val="32224306"/>
    <w:rsid w:val="32254A0B"/>
    <w:rsid w:val="324B7E84"/>
    <w:rsid w:val="325D0C9A"/>
    <w:rsid w:val="3269726A"/>
    <w:rsid w:val="328B55A8"/>
    <w:rsid w:val="32A34515"/>
    <w:rsid w:val="32B42862"/>
    <w:rsid w:val="32C701B0"/>
    <w:rsid w:val="32D94C31"/>
    <w:rsid w:val="32E9466D"/>
    <w:rsid w:val="32EE7FEE"/>
    <w:rsid w:val="32FA3BF8"/>
    <w:rsid w:val="32FC31F5"/>
    <w:rsid w:val="330B1396"/>
    <w:rsid w:val="330C1FFF"/>
    <w:rsid w:val="331F40F9"/>
    <w:rsid w:val="33263439"/>
    <w:rsid w:val="332E1449"/>
    <w:rsid w:val="332F1EE5"/>
    <w:rsid w:val="33361583"/>
    <w:rsid w:val="333C7A43"/>
    <w:rsid w:val="334511AD"/>
    <w:rsid w:val="3346128A"/>
    <w:rsid w:val="33500AE5"/>
    <w:rsid w:val="335047C3"/>
    <w:rsid w:val="33526BC9"/>
    <w:rsid w:val="337856A2"/>
    <w:rsid w:val="33A100C2"/>
    <w:rsid w:val="33B55EE0"/>
    <w:rsid w:val="33B63018"/>
    <w:rsid w:val="33BC2451"/>
    <w:rsid w:val="33C13878"/>
    <w:rsid w:val="33CD40A3"/>
    <w:rsid w:val="33DF73AF"/>
    <w:rsid w:val="33E920D5"/>
    <w:rsid w:val="33EF7181"/>
    <w:rsid w:val="33F604F4"/>
    <w:rsid w:val="341549FF"/>
    <w:rsid w:val="34191AF4"/>
    <w:rsid w:val="341A1D28"/>
    <w:rsid w:val="341B5B29"/>
    <w:rsid w:val="34211C3F"/>
    <w:rsid w:val="34324B23"/>
    <w:rsid w:val="343B390F"/>
    <w:rsid w:val="344162A1"/>
    <w:rsid w:val="3443229A"/>
    <w:rsid w:val="3447058E"/>
    <w:rsid w:val="344A28C7"/>
    <w:rsid w:val="34545D86"/>
    <w:rsid w:val="346A622C"/>
    <w:rsid w:val="346E014A"/>
    <w:rsid w:val="348F0142"/>
    <w:rsid w:val="34961A56"/>
    <w:rsid w:val="34A36E1A"/>
    <w:rsid w:val="34A45B36"/>
    <w:rsid w:val="34AE2997"/>
    <w:rsid w:val="34B45B85"/>
    <w:rsid w:val="34D32B43"/>
    <w:rsid w:val="34E90EEA"/>
    <w:rsid w:val="34ED778E"/>
    <w:rsid w:val="34EF31D5"/>
    <w:rsid w:val="35146652"/>
    <w:rsid w:val="351D477E"/>
    <w:rsid w:val="35291AED"/>
    <w:rsid w:val="35453966"/>
    <w:rsid w:val="35475B9D"/>
    <w:rsid w:val="35523082"/>
    <w:rsid w:val="355643F7"/>
    <w:rsid w:val="3556565A"/>
    <w:rsid w:val="355820B9"/>
    <w:rsid w:val="35643AC0"/>
    <w:rsid w:val="35724110"/>
    <w:rsid w:val="357C67C1"/>
    <w:rsid w:val="357D7BD3"/>
    <w:rsid w:val="35A555D1"/>
    <w:rsid w:val="35AF3E48"/>
    <w:rsid w:val="35B227C6"/>
    <w:rsid w:val="35BA0FDF"/>
    <w:rsid w:val="35CC3807"/>
    <w:rsid w:val="35D53F11"/>
    <w:rsid w:val="35E41C46"/>
    <w:rsid w:val="35F25A14"/>
    <w:rsid w:val="35FA4784"/>
    <w:rsid w:val="360F25EA"/>
    <w:rsid w:val="36213CE0"/>
    <w:rsid w:val="36225F8D"/>
    <w:rsid w:val="362F303B"/>
    <w:rsid w:val="363E33D5"/>
    <w:rsid w:val="368025AC"/>
    <w:rsid w:val="36845C9B"/>
    <w:rsid w:val="36960F21"/>
    <w:rsid w:val="369A191F"/>
    <w:rsid w:val="36A70149"/>
    <w:rsid w:val="36D22615"/>
    <w:rsid w:val="36DB3717"/>
    <w:rsid w:val="36DB5F5E"/>
    <w:rsid w:val="36DC042D"/>
    <w:rsid w:val="36DC181C"/>
    <w:rsid w:val="36DC42AB"/>
    <w:rsid w:val="36E56433"/>
    <w:rsid w:val="36F04AB9"/>
    <w:rsid w:val="36F17BBA"/>
    <w:rsid w:val="36F62637"/>
    <w:rsid w:val="37215738"/>
    <w:rsid w:val="373D29DE"/>
    <w:rsid w:val="373D77DC"/>
    <w:rsid w:val="373F4B6D"/>
    <w:rsid w:val="37485A3A"/>
    <w:rsid w:val="37493790"/>
    <w:rsid w:val="3753768D"/>
    <w:rsid w:val="3759636C"/>
    <w:rsid w:val="3768192B"/>
    <w:rsid w:val="376E5728"/>
    <w:rsid w:val="376E58EE"/>
    <w:rsid w:val="378B54F7"/>
    <w:rsid w:val="378D58A0"/>
    <w:rsid w:val="37912258"/>
    <w:rsid w:val="37985896"/>
    <w:rsid w:val="37A1600B"/>
    <w:rsid w:val="37AA59E3"/>
    <w:rsid w:val="37AD5156"/>
    <w:rsid w:val="37B27B13"/>
    <w:rsid w:val="37B27E77"/>
    <w:rsid w:val="37B86317"/>
    <w:rsid w:val="37C7335B"/>
    <w:rsid w:val="37C93B8D"/>
    <w:rsid w:val="37DB25E2"/>
    <w:rsid w:val="37E60E9E"/>
    <w:rsid w:val="37E64EFE"/>
    <w:rsid w:val="37F65253"/>
    <w:rsid w:val="37FA0D1B"/>
    <w:rsid w:val="38012829"/>
    <w:rsid w:val="380D41C6"/>
    <w:rsid w:val="38121E8F"/>
    <w:rsid w:val="38373CBB"/>
    <w:rsid w:val="383A3612"/>
    <w:rsid w:val="38413ABE"/>
    <w:rsid w:val="384F4989"/>
    <w:rsid w:val="38637A07"/>
    <w:rsid w:val="386F79D2"/>
    <w:rsid w:val="38765B1C"/>
    <w:rsid w:val="387C391B"/>
    <w:rsid w:val="388D434F"/>
    <w:rsid w:val="38917245"/>
    <w:rsid w:val="38943E58"/>
    <w:rsid w:val="38A34728"/>
    <w:rsid w:val="38A768F6"/>
    <w:rsid w:val="38AA2DAE"/>
    <w:rsid w:val="38B50E4C"/>
    <w:rsid w:val="38C45408"/>
    <w:rsid w:val="38CB2A52"/>
    <w:rsid w:val="38CF0248"/>
    <w:rsid w:val="38DA1044"/>
    <w:rsid w:val="38E53463"/>
    <w:rsid w:val="38E85A81"/>
    <w:rsid w:val="38EC6236"/>
    <w:rsid w:val="390139EF"/>
    <w:rsid w:val="390B31FF"/>
    <w:rsid w:val="390D2D45"/>
    <w:rsid w:val="390F7267"/>
    <w:rsid w:val="39144D53"/>
    <w:rsid w:val="39195BF8"/>
    <w:rsid w:val="3927746B"/>
    <w:rsid w:val="392B39FB"/>
    <w:rsid w:val="39316576"/>
    <w:rsid w:val="39597DB6"/>
    <w:rsid w:val="39727DF6"/>
    <w:rsid w:val="397906F9"/>
    <w:rsid w:val="39791509"/>
    <w:rsid w:val="39795425"/>
    <w:rsid w:val="397C5A29"/>
    <w:rsid w:val="398B2360"/>
    <w:rsid w:val="399B7C92"/>
    <w:rsid w:val="39A50B6F"/>
    <w:rsid w:val="39BB1E69"/>
    <w:rsid w:val="39D20AF0"/>
    <w:rsid w:val="39D216B2"/>
    <w:rsid w:val="39E156F0"/>
    <w:rsid w:val="39EE3620"/>
    <w:rsid w:val="39FD6214"/>
    <w:rsid w:val="3A103C42"/>
    <w:rsid w:val="3A145BAE"/>
    <w:rsid w:val="3A2E2F8E"/>
    <w:rsid w:val="3A507B0C"/>
    <w:rsid w:val="3A677A27"/>
    <w:rsid w:val="3A6B1490"/>
    <w:rsid w:val="3A7419A4"/>
    <w:rsid w:val="3A8F16A9"/>
    <w:rsid w:val="3A9E4335"/>
    <w:rsid w:val="3AA1274C"/>
    <w:rsid w:val="3AB256B8"/>
    <w:rsid w:val="3AB6562A"/>
    <w:rsid w:val="3AC32B5B"/>
    <w:rsid w:val="3ADA437D"/>
    <w:rsid w:val="3AE615B3"/>
    <w:rsid w:val="3AF41F6D"/>
    <w:rsid w:val="3AFC3689"/>
    <w:rsid w:val="3B1966DB"/>
    <w:rsid w:val="3B1C223E"/>
    <w:rsid w:val="3B29231C"/>
    <w:rsid w:val="3B2A61FC"/>
    <w:rsid w:val="3B315955"/>
    <w:rsid w:val="3B4C1DF8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06E59"/>
    <w:rsid w:val="3BB35A9B"/>
    <w:rsid w:val="3BBE38E2"/>
    <w:rsid w:val="3BC76589"/>
    <w:rsid w:val="3BCB004F"/>
    <w:rsid w:val="3BCE6603"/>
    <w:rsid w:val="3BD3700C"/>
    <w:rsid w:val="3BDD2621"/>
    <w:rsid w:val="3BE11A85"/>
    <w:rsid w:val="3BED0335"/>
    <w:rsid w:val="3BF14C3F"/>
    <w:rsid w:val="3BFD0010"/>
    <w:rsid w:val="3C1208F5"/>
    <w:rsid w:val="3C16249F"/>
    <w:rsid w:val="3C3E3147"/>
    <w:rsid w:val="3C415AA3"/>
    <w:rsid w:val="3C431E7C"/>
    <w:rsid w:val="3C5A7388"/>
    <w:rsid w:val="3C7363CB"/>
    <w:rsid w:val="3C792D15"/>
    <w:rsid w:val="3C7B3411"/>
    <w:rsid w:val="3C953E20"/>
    <w:rsid w:val="3C9D05BD"/>
    <w:rsid w:val="3CA41386"/>
    <w:rsid w:val="3CA4762F"/>
    <w:rsid w:val="3CA56F5E"/>
    <w:rsid w:val="3CBD11A4"/>
    <w:rsid w:val="3CC40129"/>
    <w:rsid w:val="3CD95C18"/>
    <w:rsid w:val="3CDB771E"/>
    <w:rsid w:val="3CDD01F7"/>
    <w:rsid w:val="3CDD169E"/>
    <w:rsid w:val="3CE2155F"/>
    <w:rsid w:val="3CE7239B"/>
    <w:rsid w:val="3CE93793"/>
    <w:rsid w:val="3CF03ADC"/>
    <w:rsid w:val="3D174D28"/>
    <w:rsid w:val="3D1B30FF"/>
    <w:rsid w:val="3D2B2392"/>
    <w:rsid w:val="3D2C06E3"/>
    <w:rsid w:val="3D3853A6"/>
    <w:rsid w:val="3D3C2FB5"/>
    <w:rsid w:val="3D5479B4"/>
    <w:rsid w:val="3D5523FC"/>
    <w:rsid w:val="3D5D5FAD"/>
    <w:rsid w:val="3D6E13D8"/>
    <w:rsid w:val="3D7E1223"/>
    <w:rsid w:val="3D880621"/>
    <w:rsid w:val="3DC95D03"/>
    <w:rsid w:val="3DCF747C"/>
    <w:rsid w:val="3DD00F52"/>
    <w:rsid w:val="3DD841A8"/>
    <w:rsid w:val="3DD9204F"/>
    <w:rsid w:val="3DEF758A"/>
    <w:rsid w:val="3DF037A2"/>
    <w:rsid w:val="3E093842"/>
    <w:rsid w:val="3E100F05"/>
    <w:rsid w:val="3E153839"/>
    <w:rsid w:val="3E2359C4"/>
    <w:rsid w:val="3E243DDC"/>
    <w:rsid w:val="3E25068D"/>
    <w:rsid w:val="3E2B1444"/>
    <w:rsid w:val="3E2D3558"/>
    <w:rsid w:val="3E2F49C9"/>
    <w:rsid w:val="3E344FBE"/>
    <w:rsid w:val="3E3F1D31"/>
    <w:rsid w:val="3E47432E"/>
    <w:rsid w:val="3E5042BD"/>
    <w:rsid w:val="3E546397"/>
    <w:rsid w:val="3E5C4FBC"/>
    <w:rsid w:val="3E6C7E98"/>
    <w:rsid w:val="3E7044FE"/>
    <w:rsid w:val="3E7118ED"/>
    <w:rsid w:val="3E831E11"/>
    <w:rsid w:val="3E8E202F"/>
    <w:rsid w:val="3E944A1F"/>
    <w:rsid w:val="3E9E3EA7"/>
    <w:rsid w:val="3EA27DFC"/>
    <w:rsid w:val="3EAA6E69"/>
    <w:rsid w:val="3EB72011"/>
    <w:rsid w:val="3EB87F99"/>
    <w:rsid w:val="3EC66E4E"/>
    <w:rsid w:val="3EC83750"/>
    <w:rsid w:val="3ECD4E86"/>
    <w:rsid w:val="3ED52F95"/>
    <w:rsid w:val="3EEC377D"/>
    <w:rsid w:val="3EFE53A2"/>
    <w:rsid w:val="3F082DEC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5E74EF"/>
    <w:rsid w:val="3F660E10"/>
    <w:rsid w:val="3F6828BA"/>
    <w:rsid w:val="3F694137"/>
    <w:rsid w:val="3F6A58DB"/>
    <w:rsid w:val="3F6F7559"/>
    <w:rsid w:val="3F831445"/>
    <w:rsid w:val="3F8E10DE"/>
    <w:rsid w:val="3F92458C"/>
    <w:rsid w:val="3F9F4E83"/>
    <w:rsid w:val="3FA41FD1"/>
    <w:rsid w:val="3FA654F4"/>
    <w:rsid w:val="3FAD74DA"/>
    <w:rsid w:val="3FAE3E6A"/>
    <w:rsid w:val="3FAF4FC5"/>
    <w:rsid w:val="3FB70B9B"/>
    <w:rsid w:val="3FB9613A"/>
    <w:rsid w:val="3FBD4EA9"/>
    <w:rsid w:val="3FC61D90"/>
    <w:rsid w:val="3FCD4D73"/>
    <w:rsid w:val="3FD03C2D"/>
    <w:rsid w:val="3FDD0BB2"/>
    <w:rsid w:val="3FDF1B78"/>
    <w:rsid w:val="3FEB0345"/>
    <w:rsid w:val="3FFC0219"/>
    <w:rsid w:val="401140BC"/>
    <w:rsid w:val="401B4694"/>
    <w:rsid w:val="40257FBC"/>
    <w:rsid w:val="402D302A"/>
    <w:rsid w:val="403073C0"/>
    <w:rsid w:val="403A1357"/>
    <w:rsid w:val="405B2E19"/>
    <w:rsid w:val="40695B00"/>
    <w:rsid w:val="40760093"/>
    <w:rsid w:val="408B53D4"/>
    <w:rsid w:val="40951FA3"/>
    <w:rsid w:val="40A23D77"/>
    <w:rsid w:val="40A56BED"/>
    <w:rsid w:val="40A62B29"/>
    <w:rsid w:val="40B9409D"/>
    <w:rsid w:val="40B9594A"/>
    <w:rsid w:val="40BE6661"/>
    <w:rsid w:val="40D026E3"/>
    <w:rsid w:val="40E25910"/>
    <w:rsid w:val="40E3155D"/>
    <w:rsid w:val="410A4318"/>
    <w:rsid w:val="41152E8B"/>
    <w:rsid w:val="41195658"/>
    <w:rsid w:val="411B2647"/>
    <w:rsid w:val="411F2520"/>
    <w:rsid w:val="41345E65"/>
    <w:rsid w:val="41373C90"/>
    <w:rsid w:val="41401C69"/>
    <w:rsid w:val="414976DD"/>
    <w:rsid w:val="4150039C"/>
    <w:rsid w:val="4150263A"/>
    <w:rsid w:val="416128AA"/>
    <w:rsid w:val="4171311A"/>
    <w:rsid w:val="41715CBB"/>
    <w:rsid w:val="41797253"/>
    <w:rsid w:val="418E1CA2"/>
    <w:rsid w:val="41A609E3"/>
    <w:rsid w:val="41B95315"/>
    <w:rsid w:val="41BA0708"/>
    <w:rsid w:val="41BE026A"/>
    <w:rsid w:val="41CE20E3"/>
    <w:rsid w:val="41CF3338"/>
    <w:rsid w:val="41D82E6B"/>
    <w:rsid w:val="41DD3BCB"/>
    <w:rsid w:val="41DD51F1"/>
    <w:rsid w:val="41E7134D"/>
    <w:rsid w:val="420013C8"/>
    <w:rsid w:val="420D18AB"/>
    <w:rsid w:val="42196057"/>
    <w:rsid w:val="42206889"/>
    <w:rsid w:val="42321A59"/>
    <w:rsid w:val="42323432"/>
    <w:rsid w:val="423A2E84"/>
    <w:rsid w:val="424E46F6"/>
    <w:rsid w:val="42582698"/>
    <w:rsid w:val="4269156D"/>
    <w:rsid w:val="426B20CA"/>
    <w:rsid w:val="42754BAD"/>
    <w:rsid w:val="42776DF5"/>
    <w:rsid w:val="427E7A33"/>
    <w:rsid w:val="42851A12"/>
    <w:rsid w:val="42957379"/>
    <w:rsid w:val="429D1E8B"/>
    <w:rsid w:val="42A17159"/>
    <w:rsid w:val="42B41400"/>
    <w:rsid w:val="42C54DB2"/>
    <w:rsid w:val="42DD1804"/>
    <w:rsid w:val="42E1301D"/>
    <w:rsid w:val="42E50E2C"/>
    <w:rsid w:val="42F57E62"/>
    <w:rsid w:val="430B06B0"/>
    <w:rsid w:val="43245703"/>
    <w:rsid w:val="433045BA"/>
    <w:rsid w:val="433234D8"/>
    <w:rsid w:val="433529B8"/>
    <w:rsid w:val="433C2338"/>
    <w:rsid w:val="433E0C1C"/>
    <w:rsid w:val="433E2F9F"/>
    <w:rsid w:val="434357B7"/>
    <w:rsid w:val="43527375"/>
    <w:rsid w:val="43586E12"/>
    <w:rsid w:val="435B5A4D"/>
    <w:rsid w:val="43644C99"/>
    <w:rsid w:val="4369607B"/>
    <w:rsid w:val="436A04FC"/>
    <w:rsid w:val="436D5431"/>
    <w:rsid w:val="438304B5"/>
    <w:rsid w:val="438F5319"/>
    <w:rsid w:val="43985DBF"/>
    <w:rsid w:val="439F3A7F"/>
    <w:rsid w:val="439F4AFC"/>
    <w:rsid w:val="43A5447F"/>
    <w:rsid w:val="43C06B14"/>
    <w:rsid w:val="43CD1E64"/>
    <w:rsid w:val="43EE2648"/>
    <w:rsid w:val="43F13214"/>
    <w:rsid w:val="440055C0"/>
    <w:rsid w:val="440703B7"/>
    <w:rsid w:val="44101FD7"/>
    <w:rsid w:val="4413636F"/>
    <w:rsid w:val="44453164"/>
    <w:rsid w:val="444601BD"/>
    <w:rsid w:val="444857BD"/>
    <w:rsid w:val="446126DD"/>
    <w:rsid w:val="44615BDA"/>
    <w:rsid w:val="446A172D"/>
    <w:rsid w:val="44703702"/>
    <w:rsid w:val="44A40AB7"/>
    <w:rsid w:val="44B906BB"/>
    <w:rsid w:val="44B922E2"/>
    <w:rsid w:val="44D84192"/>
    <w:rsid w:val="44DF56C2"/>
    <w:rsid w:val="44E00AAA"/>
    <w:rsid w:val="44F212D8"/>
    <w:rsid w:val="44FC4B09"/>
    <w:rsid w:val="450255AA"/>
    <w:rsid w:val="450274DC"/>
    <w:rsid w:val="450B62E6"/>
    <w:rsid w:val="45191D98"/>
    <w:rsid w:val="45284F2E"/>
    <w:rsid w:val="452E2C3A"/>
    <w:rsid w:val="45300167"/>
    <w:rsid w:val="45346F94"/>
    <w:rsid w:val="454F688E"/>
    <w:rsid w:val="45596A7F"/>
    <w:rsid w:val="456832D6"/>
    <w:rsid w:val="456C4F6B"/>
    <w:rsid w:val="4575530D"/>
    <w:rsid w:val="457833B4"/>
    <w:rsid w:val="457F3508"/>
    <w:rsid w:val="45835707"/>
    <w:rsid w:val="45866282"/>
    <w:rsid w:val="458F6DCA"/>
    <w:rsid w:val="45A710DF"/>
    <w:rsid w:val="45A76FC5"/>
    <w:rsid w:val="45AA7A4F"/>
    <w:rsid w:val="45C6757A"/>
    <w:rsid w:val="45C967FC"/>
    <w:rsid w:val="45CF051B"/>
    <w:rsid w:val="45DA2467"/>
    <w:rsid w:val="45E00516"/>
    <w:rsid w:val="45E010B2"/>
    <w:rsid w:val="45EA1F1E"/>
    <w:rsid w:val="45EA5AA6"/>
    <w:rsid w:val="45F30D68"/>
    <w:rsid w:val="460A2D60"/>
    <w:rsid w:val="460B2709"/>
    <w:rsid w:val="460F1BEC"/>
    <w:rsid w:val="461E66C8"/>
    <w:rsid w:val="46236EA7"/>
    <w:rsid w:val="46363D75"/>
    <w:rsid w:val="463A484B"/>
    <w:rsid w:val="464D7FE6"/>
    <w:rsid w:val="465C7DF3"/>
    <w:rsid w:val="46626409"/>
    <w:rsid w:val="46695C9A"/>
    <w:rsid w:val="46773A59"/>
    <w:rsid w:val="467B62E8"/>
    <w:rsid w:val="467C2468"/>
    <w:rsid w:val="468D7198"/>
    <w:rsid w:val="46A40971"/>
    <w:rsid w:val="46A55A46"/>
    <w:rsid w:val="46A97153"/>
    <w:rsid w:val="46AC46F8"/>
    <w:rsid w:val="46AE244F"/>
    <w:rsid w:val="46B52531"/>
    <w:rsid w:val="46C5559D"/>
    <w:rsid w:val="46DA3BD8"/>
    <w:rsid w:val="46E70968"/>
    <w:rsid w:val="470038DD"/>
    <w:rsid w:val="470147A1"/>
    <w:rsid w:val="47057213"/>
    <w:rsid w:val="47147D70"/>
    <w:rsid w:val="471A0CE7"/>
    <w:rsid w:val="47285DA8"/>
    <w:rsid w:val="47285E93"/>
    <w:rsid w:val="472F5DD1"/>
    <w:rsid w:val="47396015"/>
    <w:rsid w:val="47435351"/>
    <w:rsid w:val="474759D5"/>
    <w:rsid w:val="47586DFA"/>
    <w:rsid w:val="475D5020"/>
    <w:rsid w:val="47617500"/>
    <w:rsid w:val="476E5021"/>
    <w:rsid w:val="47745160"/>
    <w:rsid w:val="477D54DD"/>
    <w:rsid w:val="47865EAB"/>
    <w:rsid w:val="47866515"/>
    <w:rsid w:val="47933934"/>
    <w:rsid w:val="479E5F12"/>
    <w:rsid w:val="479E7868"/>
    <w:rsid w:val="47B9474A"/>
    <w:rsid w:val="47D6494D"/>
    <w:rsid w:val="47D847FC"/>
    <w:rsid w:val="47DF57FB"/>
    <w:rsid w:val="47F23C5E"/>
    <w:rsid w:val="47FF4C6A"/>
    <w:rsid w:val="480246F2"/>
    <w:rsid w:val="481712D5"/>
    <w:rsid w:val="48266C0F"/>
    <w:rsid w:val="485574DC"/>
    <w:rsid w:val="486543A7"/>
    <w:rsid w:val="488D2F96"/>
    <w:rsid w:val="48A173DC"/>
    <w:rsid w:val="48EC327B"/>
    <w:rsid w:val="4902012D"/>
    <w:rsid w:val="490950FA"/>
    <w:rsid w:val="4912652B"/>
    <w:rsid w:val="491769DB"/>
    <w:rsid w:val="492170A0"/>
    <w:rsid w:val="4928553E"/>
    <w:rsid w:val="494C6A58"/>
    <w:rsid w:val="49543713"/>
    <w:rsid w:val="49564C8B"/>
    <w:rsid w:val="4958595E"/>
    <w:rsid w:val="49611F5D"/>
    <w:rsid w:val="49641694"/>
    <w:rsid w:val="4970139F"/>
    <w:rsid w:val="497115DB"/>
    <w:rsid w:val="49763AD4"/>
    <w:rsid w:val="497826F8"/>
    <w:rsid w:val="4981549C"/>
    <w:rsid w:val="49844E6E"/>
    <w:rsid w:val="498659CF"/>
    <w:rsid w:val="498B3F05"/>
    <w:rsid w:val="499470DF"/>
    <w:rsid w:val="49965C01"/>
    <w:rsid w:val="499D0880"/>
    <w:rsid w:val="49A11696"/>
    <w:rsid w:val="49AF522A"/>
    <w:rsid w:val="49B317E9"/>
    <w:rsid w:val="49BB06B2"/>
    <w:rsid w:val="49C26F2F"/>
    <w:rsid w:val="49C521CD"/>
    <w:rsid w:val="49D761FB"/>
    <w:rsid w:val="49DF3A84"/>
    <w:rsid w:val="49E909FA"/>
    <w:rsid w:val="4A1407A7"/>
    <w:rsid w:val="4A2B072C"/>
    <w:rsid w:val="4A2C640B"/>
    <w:rsid w:val="4A2F5BCB"/>
    <w:rsid w:val="4A391914"/>
    <w:rsid w:val="4A4D4031"/>
    <w:rsid w:val="4A4E732B"/>
    <w:rsid w:val="4A67794F"/>
    <w:rsid w:val="4A6C1E0D"/>
    <w:rsid w:val="4A775B69"/>
    <w:rsid w:val="4A785F36"/>
    <w:rsid w:val="4A7D3412"/>
    <w:rsid w:val="4A830445"/>
    <w:rsid w:val="4A847D80"/>
    <w:rsid w:val="4AA015C1"/>
    <w:rsid w:val="4AA44994"/>
    <w:rsid w:val="4AB80A5F"/>
    <w:rsid w:val="4AC92086"/>
    <w:rsid w:val="4AC95374"/>
    <w:rsid w:val="4AD46CE9"/>
    <w:rsid w:val="4ADB3075"/>
    <w:rsid w:val="4AE13378"/>
    <w:rsid w:val="4AE5295B"/>
    <w:rsid w:val="4B0C768F"/>
    <w:rsid w:val="4B402F1B"/>
    <w:rsid w:val="4B4B6C7C"/>
    <w:rsid w:val="4B55377D"/>
    <w:rsid w:val="4B5B418B"/>
    <w:rsid w:val="4B6C5144"/>
    <w:rsid w:val="4B6C698C"/>
    <w:rsid w:val="4B857111"/>
    <w:rsid w:val="4B956C7A"/>
    <w:rsid w:val="4BA53594"/>
    <w:rsid w:val="4BAB02F5"/>
    <w:rsid w:val="4BAC32C8"/>
    <w:rsid w:val="4BAF13E5"/>
    <w:rsid w:val="4BB3703A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014131"/>
    <w:rsid w:val="4C4C513B"/>
    <w:rsid w:val="4C6A5615"/>
    <w:rsid w:val="4C83353B"/>
    <w:rsid w:val="4C8862B0"/>
    <w:rsid w:val="4C8B2163"/>
    <w:rsid w:val="4C8D74AB"/>
    <w:rsid w:val="4C9B4209"/>
    <w:rsid w:val="4CA45D71"/>
    <w:rsid w:val="4CA94BBF"/>
    <w:rsid w:val="4CAD4915"/>
    <w:rsid w:val="4CC30F61"/>
    <w:rsid w:val="4CC83093"/>
    <w:rsid w:val="4CD21352"/>
    <w:rsid w:val="4CE2396D"/>
    <w:rsid w:val="4CFB3EB1"/>
    <w:rsid w:val="4D032722"/>
    <w:rsid w:val="4D2C11D0"/>
    <w:rsid w:val="4D485761"/>
    <w:rsid w:val="4D4A172F"/>
    <w:rsid w:val="4D7B3D2F"/>
    <w:rsid w:val="4D7C6794"/>
    <w:rsid w:val="4D8018F3"/>
    <w:rsid w:val="4D976EEA"/>
    <w:rsid w:val="4D9A0D6F"/>
    <w:rsid w:val="4D9B788D"/>
    <w:rsid w:val="4DAA591E"/>
    <w:rsid w:val="4DAD025F"/>
    <w:rsid w:val="4DC817AF"/>
    <w:rsid w:val="4DCA76FB"/>
    <w:rsid w:val="4DCB5224"/>
    <w:rsid w:val="4DCD6E89"/>
    <w:rsid w:val="4DE64BBF"/>
    <w:rsid w:val="4DFE2C4C"/>
    <w:rsid w:val="4E1A48DE"/>
    <w:rsid w:val="4E2205D2"/>
    <w:rsid w:val="4E3D5242"/>
    <w:rsid w:val="4E62369D"/>
    <w:rsid w:val="4E673999"/>
    <w:rsid w:val="4E6801E8"/>
    <w:rsid w:val="4E751CC6"/>
    <w:rsid w:val="4E7A0DDF"/>
    <w:rsid w:val="4E81736C"/>
    <w:rsid w:val="4E8321EB"/>
    <w:rsid w:val="4E847893"/>
    <w:rsid w:val="4E911774"/>
    <w:rsid w:val="4E9859F6"/>
    <w:rsid w:val="4E9863BA"/>
    <w:rsid w:val="4EA65C1D"/>
    <w:rsid w:val="4EAC3C68"/>
    <w:rsid w:val="4EAF1585"/>
    <w:rsid w:val="4EBB3A2E"/>
    <w:rsid w:val="4EC70D57"/>
    <w:rsid w:val="4ED226E2"/>
    <w:rsid w:val="4ED24069"/>
    <w:rsid w:val="4ED54540"/>
    <w:rsid w:val="4EDE1238"/>
    <w:rsid w:val="4EDF755E"/>
    <w:rsid w:val="4EFA2C76"/>
    <w:rsid w:val="4EFE13E0"/>
    <w:rsid w:val="4F176A14"/>
    <w:rsid w:val="4F2E2E87"/>
    <w:rsid w:val="4F377EC0"/>
    <w:rsid w:val="4F3F137C"/>
    <w:rsid w:val="4F3F5BE3"/>
    <w:rsid w:val="4F410E0D"/>
    <w:rsid w:val="4F644347"/>
    <w:rsid w:val="4F701FA8"/>
    <w:rsid w:val="4F937160"/>
    <w:rsid w:val="4FAC702A"/>
    <w:rsid w:val="4FB22C3C"/>
    <w:rsid w:val="4FC81A35"/>
    <w:rsid w:val="4FDB289F"/>
    <w:rsid w:val="4FEC283A"/>
    <w:rsid w:val="4FF22C8C"/>
    <w:rsid w:val="4FFD54C0"/>
    <w:rsid w:val="4FFF2C94"/>
    <w:rsid w:val="50415F18"/>
    <w:rsid w:val="504F63B4"/>
    <w:rsid w:val="505478CA"/>
    <w:rsid w:val="505C0BEE"/>
    <w:rsid w:val="507730BB"/>
    <w:rsid w:val="508C35E1"/>
    <w:rsid w:val="5091213E"/>
    <w:rsid w:val="50B42717"/>
    <w:rsid w:val="50BA2842"/>
    <w:rsid w:val="50BD3F80"/>
    <w:rsid w:val="50C76C83"/>
    <w:rsid w:val="50C77484"/>
    <w:rsid w:val="50C87FD1"/>
    <w:rsid w:val="50CC2F2A"/>
    <w:rsid w:val="50D06C37"/>
    <w:rsid w:val="50D45639"/>
    <w:rsid w:val="50D84B0D"/>
    <w:rsid w:val="50DA70FE"/>
    <w:rsid w:val="50E130F2"/>
    <w:rsid w:val="50E45644"/>
    <w:rsid w:val="50EF0DE9"/>
    <w:rsid w:val="50F05872"/>
    <w:rsid w:val="50FA059F"/>
    <w:rsid w:val="50FC2768"/>
    <w:rsid w:val="50FC36E6"/>
    <w:rsid w:val="50FC38A3"/>
    <w:rsid w:val="50FD092D"/>
    <w:rsid w:val="51222B02"/>
    <w:rsid w:val="51233961"/>
    <w:rsid w:val="51240B5B"/>
    <w:rsid w:val="51261970"/>
    <w:rsid w:val="513C75C0"/>
    <w:rsid w:val="513F04F0"/>
    <w:rsid w:val="5148639C"/>
    <w:rsid w:val="51656558"/>
    <w:rsid w:val="5174221B"/>
    <w:rsid w:val="5178372D"/>
    <w:rsid w:val="51820966"/>
    <w:rsid w:val="51895DAD"/>
    <w:rsid w:val="51A24130"/>
    <w:rsid w:val="51B0390B"/>
    <w:rsid w:val="51BE24A3"/>
    <w:rsid w:val="51D73039"/>
    <w:rsid w:val="51E61740"/>
    <w:rsid w:val="51F71A35"/>
    <w:rsid w:val="51F81DF3"/>
    <w:rsid w:val="520301D1"/>
    <w:rsid w:val="521235B8"/>
    <w:rsid w:val="521C3752"/>
    <w:rsid w:val="52203CC3"/>
    <w:rsid w:val="5222558D"/>
    <w:rsid w:val="52326132"/>
    <w:rsid w:val="523574B8"/>
    <w:rsid w:val="523D5D6D"/>
    <w:rsid w:val="524334C1"/>
    <w:rsid w:val="52463C9F"/>
    <w:rsid w:val="525E0429"/>
    <w:rsid w:val="526322A7"/>
    <w:rsid w:val="52775930"/>
    <w:rsid w:val="527930AF"/>
    <w:rsid w:val="528761BD"/>
    <w:rsid w:val="52961309"/>
    <w:rsid w:val="529A0897"/>
    <w:rsid w:val="52BA5035"/>
    <w:rsid w:val="52CF63E2"/>
    <w:rsid w:val="52FD4680"/>
    <w:rsid w:val="52FE72A8"/>
    <w:rsid w:val="53046BD9"/>
    <w:rsid w:val="5304711E"/>
    <w:rsid w:val="530A6269"/>
    <w:rsid w:val="534A39B6"/>
    <w:rsid w:val="53512DDD"/>
    <w:rsid w:val="53597ACC"/>
    <w:rsid w:val="536B1AA2"/>
    <w:rsid w:val="53823001"/>
    <w:rsid w:val="538C40FE"/>
    <w:rsid w:val="538C5C2A"/>
    <w:rsid w:val="538D7107"/>
    <w:rsid w:val="53930582"/>
    <w:rsid w:val="539C40B6"/>
    <w:rsid w:val="53A96A64"/>
    <w:rsid w:val="53AA7273"/>
    <w:rsid w:val="53C274E2"/>
    <w:rsid w:val="53DD664B"/>
    <w:rsid w:val="53E14848"/>
    <w:rsid w:val="53FE012A"/>
    <w:rsid w:val="5414720C"/>
    <w:rsid w:val="541D6E07"/>
    <w:rsid w:val="54264F07"/>
    <w:rsid w:val="542F1C70"/>
    <w:rsid w:val="543025AD"/>
    <w:rsid w:val="54311205"/>
    <w:rsid w:val="544031CC"/>
    <w:rsid w:val="54582B75"/>
    <w:rsid w:val="546B39D2"/>
    <w:rsid w:val="54735A4A"/>
    <w:rsid w:val="547A6DED"/>
    <w:rsid w:val="547E1427"/>
    <w:rsid w:val="54823680"/>
    <w:rsid w:val="54860E61"/>
    <w:rsid w:val="54994B36"/>
    <w:rsid w:val="549C50F5"/>
    <w:rsid w:val="54A0305A"/>
    <w:rsid w:val="54A311DF"/>
    <w:rsid w:val="54A36E95"/>
    <w:rsid w:val="54A64608"/>
    <w:rsid w:val="54AF1BFF"/>
    <w:rsid w:val="54CD22FB"/>
    <w:rsid w:val="54E22826"/>
    <w:rsid w:val="54E40A81"/>
    <w:rsid w:val="54E80740"/>
    <w:rsid w:val="54EF7357"/>
    <w:rsid w:val="54F04B5F"/>
    <w:rsid w:val="54F559F5"/>
    <w:rsid w:val="55041CB2"/>
    <w:rsid w:val="55066D89"/>
    <w:rsid w:val="55147504"/>
    <w:rsid w:val="552B3D4B"/>
    <w:rsid w:val="553047C2"/>
    <w:rsid w:val="55574867"/>
    <w:rsid w:val="555929D0"/>
    <w:rsid w:val="5568129F"/>
    <w:rsid w:val="55692A62"/>
    <w:rsid w:val="556A3F83"/>
    <w:rsid w:val="558D406B"/>
    <w:rsid w:val="55910DBB"/>
    <w:rsid w:val="559737F7"/>
    <w:rsid w:val="55AA2109"/>
    <w:rsid w:val="55B33E7E"/>
    <w:rsid w:val="55B650FE"/>
    <w:rsid w:val="55BE76F2"/>
    <w:rsid w:val="55C73AA7"/>
    <w:rsid w:val="55CD7DB2"/>
    <w:rsid w:val="56084CF3"/>
    <w:rsid w:val="5610107D"/>
    <w:rsid w:val="56135F61"/>
    <w:rsid w:val="561A71B1"/>
    <w:rsid w:val="56311DBD"/>
    <w:rsid w:val="56372B06"/>
    <w:rsid w:val="56391AA2"/>
    <w:rsid w:val="563F244E"/>
    <w:rsid w:val="5646208E"/>
    <w:rsid w:val="564644D2"/>
    <w:rsid w:val="564B6A40"/>
    <w:rsid w:val="566450C3"/>
    <w:rsid w:val="566B4F2A"/>
    <w:rsid w:val="566D193E"/>
    <w:rsid w:val="56797EAC"/>
    <w:rsid w:val="567D5E1B"/>
    <w:rsid w:val="567D6E7B"/>
    <w:rsid w:val="56883673"/>
    <w:rsid w:val="569226C1"/>
    <w:rsid w:val="569A6FAB"/>
    <w:rsid w:val="56A064CD"/>
    <w:rsid w:val="56A64A20"/>
    <w:rsid w:val="56B35A45"/>
    <w:rsid w:val="56BE7A56"/>
    <w:rsid w:val="56BF0322"/>
    <w:rsid w:val="56C25041"/>
    <w:rsid w:val="56D8105B"/>
    <w:rsid w:val="56E06678"/>
    <w:rsid w:val="56F17DB0"/>
    <w:rsid w:val="56F543BF"/>
    <w:rsid w:val="57060142"/>
    <w:rsid w:val="57132594"/>
    <w:rsid w:val="571457A2"/>
    <w:rsid w:val="571B1B91"/>
    <w:rsid w:val="572254A7"/>
    <w:rsid w:val="57587558"/>
    <w:rsid w:val="576337B6"/>
    <w:rsid w:val="576F714F"/>
    <w:rsid w:val="5770501B"/>
    <w:rsid w:val="57733133"/>
    <w:rsid w:val="57755CEE"/>
    <w:rsid w:val="577A000F"/>
    <w:rsid w:val="577C7041"/>
    <w:rsid w:val="57865A07"/>
    <w:rsid w:val="578D1B3D"/>
    <w:rsid w:val="5797000B"/>
    <w:rsid w:val="57A02EEC"/>
    <w:rsid w:val="57A40FFC"/>
    <w:rsid w:val="57A769BA"/>
    <w:rsid w:val="57AD22D4"/>
    <w:rsid w:val="57B70E8A"/>
    <w:rsid w:val="57D73579"/>
    <w:rsid w:val="57F7416F"/>
    <w:rsid w:val="582C073E"/>
    <w:rsid w:val="583B3E20"/>
    <w:rsid w:val="58411F4E"/>
    <w:rsid w:val="584A13EF"/>
    <w:rsid w:val="584A790A"/>
    <w:rsid w:val="5859075C"/>
    <w:rsid w:val="585A4093"/>
    <w:rsid w:val="58657A9C"/>
    <w:rsid w:val="587170FD"/>
    <w:rsid w:val="587409A3"/>
    <w:rsid w:val="58807512"/>
    <w:rsid w:val="588A71CF"/>
    <w:rsid w:val="58AD54A0"/>
    <w:rsid w:val="58B22B8B"/>
    <w:rsid w:val="58B51282"/>
    <w:rsid w:val="58B878E7"/>
    <w:rsid w:val="58C8587C"/>
    <w:rsid w:val="58CC63B1"/>
    <w:rsid w:val="58CD0656"/>
    <w:rsid w:val="58CD34AC"/>
    <w:rsid w:val="58D1797F"/>
    <w:rsid w:val="58EA2FA1"/>
    <w:rsid w:val="58F421AA"/>
    <w:rsid w:val="58F650D2"/>
    <w:rsid w:val="58F95F8E"/>
    <w:rsid w:val="5901069B"/>
    <w:rsid w:val="59112ABE"/>
    <w:rsid w:val="592A6DA6"/>
    <w:rsid w:val="593072A0"/>
    <w:rsid w:val="593F69D0"/>
    <w:rsid w:val="596565BA"/>
    <w:rsid w:val="59761424"/>
    <w:rsid w:val="59767488"/>
    <w:rsid w:val="597F06EC"/>
    <w:rsid w:val="599148F8"/>
    <w:rsid w:val="59945EED"/>
    <w:rsid w:val="59A6440D"/>
    <w:rsid w:val="59C966E5"/>
    <w:rsid w:val="59CA7A06"/>
    <w:rsid w:val="59CE6224"/>
    <w:rsid w:val="59DA5732"/>
    <w:rsid w:val="59EC3BB1"/>
    <w:rsid w:val="59EF7605"/>
    <w:rsid w:val="59F56423"/>
    <w:rsid w:val="59F74741"/>
    <w:rsid w:val="59FD50FF"/>
    <w:rsid w:val="5A0F08D9"/>
    <w:rsid w:val="5A142A3B"/>
    <w:rsid w:val="5A2C0C7D"/>
    <w:rsid w:val="5A2D6F5B"/>
    <w:rsid w:val="5A3566B8"/>
    <w:rsid w:val="5A3B4F4D"/>
    <w:rsid w:val="5A3D7EC8"/>
    <w:rsid w:val="5A4444A7"/>
    <w:rsid w:val="5A46302F"/>
    <w:rsid w:val="5A48646A"/>
    <w:rsid w:val="5A51331B"/>
    <w:rsid w:val="5A69168C"/>
    <w:rsid w:val="5A81596C"/>
    <w:rsid w:val="5A81719D"/>
    <w:rsid w:val="5A836633"/>
    <w:rsid w:val="5A96742F"/>
    <w:rsid w:val="5AA81E53"/>
    <w:rsid w:val="5AC16DB2"/>
    <w:rsid w:val="5AC75E13"/>
    <w:rsid w:val="5AF56BB4"/>
    <w:rsid w:val="5AF63DF7"/>
    <w:rsid w:val="5AFB50F9"/>
    <w:rsid w:val="5B031C07"/>
    <w:rsid w:val="5B0F289E"/>
    <w:rsid w:val="5B177E5C"/>
    <w:rsid w:val="5B19721F"/>
    <w:rsid w:val="5B1E71E3"/>
    <w:rsid w:val="5B21315E"/>
    <w:rsid w:val="5B253CC4"/>
    <w:rsid w:val="5B302621"/>
    <w:rsid w:val="5B3753FB"/>
    <w:rsid w:val="5B3B7536"/>
    <w:rsid w:val="5B3F1BF2"/>
    <w:rsid w:val="5B671E17"/>
    <w:rsid w:val="5B6969B1"/>
    <w:rsid w:val="5B7D6122"/>
    <w:rsid w:val="5B861101"/>
    <w:rsid w:val="5B8B5FB8"/>
    <w:rsid w:val="5B905E54"/>
    <w:rsid w:val="5B923EBF"/>
    <w:rsid w:val="5B9A069B"/>
    <w:rsid w:val="5BA21479"/>
    <w:rsid w:val="5BA522D7"/>
    <w:rsid w:val="5BB06C1E"/>
    <w:rsid w:val="5BB40DEC"/>
    <w:rsid w:val="5BBB0090"/>
    <w:rsid w:val="5BBD5961"/>
    <w:rsid w:val="5BBD6E9E"/>
    <w:rsid w:val="5BC12217"/>
    <w:rsid w:val="5BC46EEB"/>
    <w:rsid w:val="5BDF537C"/>
    <w:rsid w:val="5BE21A79"/>
    <w:rsid w:val="5BE86336"/>
    <w:rsid w:val="5BFB2CDA"/>
    <w:rsid w:val="5BFF5894"/>
    <w:rsid w:val="5C0161B4"/>
    <w:rsid w:val="5C075953"/>
    <w:rsid w:val="5C293AD1"/>
    <w:rsid w:val="5C303B70"/>
    <w:rsid w:val="5C3C4DBC"/>
    <w:rsid w:val="5C515ED0"/>
    <w:rsid w:val="5C952657"/>
    <w:rsid w:val="5CB9352D"/>
    <w:rsid w:val="5CC034E3"/>
    <w:rsid w:val="5CC90AA1"/>
    <w:rsid w:val="5CD433EE"/>
    <w:rsid w:val="5CDC4397"/>
    <w:rsid w:val="5CF7053F"/>
    <w:rsid w:val="5CFC58D7"/>
    <w:rsid w:val="5CFC639D"/>
    <w:rsid w:val="5D02172E"/>
    <w:rsid w:val="5D1A13B5"/>
    <w:rsid w:val="5D1D7AE5"/>
    <w:rsid w:val="5D3907F3"/>
    <w:rsid w:val="5D40560E"/>
    <w:rsid w:val="5D452D82"/>
    <w:rsid w:val="5D56305A"/>
    <w:rsid w:val="5D5F66E3"/>
    <w:rsid w:val="5D70763A"/>
    <w:rsid w:val="5D8856FC"/>
    <w:rsid w:val="5DB256C7"/>
    <w:rsid w:val="5DCA44B9"/>
    <w:rsid w:val="5DD004E3"/>
    <w:rsid w:val="5DE82787"/>
    <w:rsid w:val="5DEC52BD"/>
    <w:rsid w:val="5DF16D7A"/>
    <w:rsid w:val="5E080D41"/>
    <w:rsid w:val="5E106EAB"/>
    <w:rsid w:val="5E141055"/>
    <w:rsid w:val="5E162ED8"/>
    <w:rsid w:val="5E1A5039"/>
    <w:rsid w:val="5E341661"/>
    <w:rsid w:val="5E3F0CB0"/>
    <w:rsid w:val="5E4340AE"/>
    <w:rsid w:val="5E4D2BA3"/>
    <w:rsid w:val="5E5023B6"/>
    <w:rsid w:val="5E504C74"/>
    <w:rsid w:val="5E64605B"/>
    <w:rsid w:val="5E732272"/>
    <w:rsid w:val="5E7B07BF"/>
    <w:rsid w:val="5E8520CD"/>
    <w:rsid w:val="5E876BA3"/>
    <w:rsid w:val="5E9351DB"/>
    <w:rsid w:val="5E992A84"/>
    <w:rsid w:val="5EA84F5D"/>
    <w:rsid w:val="5EB42C6F"/>
    <w:rsid w:val="5EB90EF0"/>
    <w:rsid w:val="5EBB08B3"/>
    <w:rsid w:val="5EBC6954"/>
    <w:rsid w:val="5EBF3673"/>
    <w:rsid w:val="5ED5660E"/>
    <w:rsid w:val="5ED75856"/>
    <w:rsid w:val="5EE64F89"/>
    <w:rsid w:val="5EE6645A"/>
    <w:rsid w:val="5EE71E79"/>
    <w:rsid w:val="5EEA1AF1"/>
    <w:rsid w:val="5EEA7B88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6A496D"/>
    <w:rsid w:val="5F6A70AE"/>
    <w:rsid w:val="5F6E0C27"/>
    <w:rsid w:val="5F701A55"/>
    <w:rsid w:val="5F74541F"/>
    <w:rsid w:val="5F8F53A5"/>
    <w:rsid w:val="5F9C21AD"/>
    <w:rsid w:val="5FA57BCF"/>
    <w:rsid w:val="5FAC3C68"/>
    <w:rsid w:val="5FAE339E"/>
    <w:rsid w:val="5FAE3BAB"/>
    <w:rsid w:val="5FB04D2B"/>
    <w:rsid w:val="5FCE61D8"/>
    <w:rsid w:val="5FCE6FA1"/>
    <w:rsid w:val="5FD70936"/>
    <w:rsid w:val="5FDE7A66"/>
    <w:rsid w:val="5FE810CD"/>
    <w:rsid w:val="5FF169EA"/>
    <w:rsid w:val="60004C87"/>
    <w:rsid w:val="600908BA"/>
    <w:rsid w:val="601E2674"/>
    <w:rsid w:val="60271871"/>
    <w:rsid w:val="60354BF1"/>
    <w:rsid w:val="60354FE3"/>
    <w:rsid w:val="603D68DC"/>
    <w:rsid w:val="603E72DF"/>
    <w:rsid w:val="605E07C7"/>
    <w:rsid w:val="606113E5"/>
    <w:rsid w:val="606A13E7"/>
    <w:rsid w:val="606C2A34"/>
    <w:rsid w:val="60753AA6"/>
    <w:rsid w:val="608D25A6"/>
    <w:rsid w:val="608D5168"/>
    <w:rsid w:val="60910655"/>
    <w:rsid w:val="609116C2"/>
    <w:rsid w:val="60914877"/>
    <w:rsid w:val="60961816"/>
    <w:rsid w:val="609F2133"/>
    <w:rsid w:val="60A37253"/>
    <w:rsid w:val="60A4600F"/>
    <w:rsid w:val="60C00546"/>
    <w:rsid w:val="60D218B0"/>
    <w:rsid w:val="60D53795"/>
    <w:rsid w:val="60E206C5"/>
    <w:rsid w:val="60F86329"/>
    <w:rsid w:val="60FF475C"/>
    <w:rsid w:val="61124999"/>
    <w:rsid w:val="612A7B96"/>
    <w:rsid w:val="613213D9"/>
    <w:rsid w:val="61361E7E"/>
    <w:rsid w:val="61373613"/>
    <w:rsid w:val="61381C9F"/>
    <w:rsid w:val="6148645B"/>
    <w:rsid w:val="615517F1"/>
    <w:rsid w:val="6164159C"/>
    <w:rsid w:val="616A79B9"/>
    <w:rsid w:val="616B5D8F"/>
    <w:rsid w:val="616F0D16"/>
    <w:rsid w:val="61741614"/>
    <w:rsid w:val="618456C2"/>
    <w:rsid w:val="61911444"/>
    <w:rsid w:val="61921874"/>
    <w:rsid w:val="61A23FDC"/>
    <w:rsid w:val="61B45121"/>
    <w:rsid w:val="61BD0471"/>
    <w:rsid w:val="61C85C23"/>
    <w:rsid w:val="61CF303B"/>
    <w:rsid w:val="61D241EC"/>
    <w:rsid w:val="61E90476"/>
    <w:rsid w:val="61F54340"/>
    <w:rsid w:val="61FA06B9"/>
    <w:rsid w:val="620D1236"/>
    <w:rsid w:val="6219396A"/>
    <w:rsid w:val="621E03F3"/>
    <w:rsid w:val="62262336"/>
    <w:rsid w:val="6230681E"/>
    <w:rsid w:val="62360FF2"/>
    <w:rsid w:val="6240030E"/>
    <w:rsid w:val="62591BBA"/>
    <w:rsid w:val="625D6F3F"/>
    <w:rsid w:val="62666C2B"/>
    <w:rsid w:val="6277467F"/>
    <w:rsid w:val="62803958"/>
    <w:rsid w:val="62874808"/>
    <w:rsid w:val="62874FFD"/>
    <w:rsid w:val="62C408F0"/>
    <w:rsid w:val="62C67DE1"/>
    <w:rsid w:val="62D649B3"/>
    <w:rsid w:val="62DB2948"/>
    <w:rsid w:val="62E04C3F"/>
    <w:rsid w:val="62F226BF"/>
    <w:rsid w:val="62F8399E"/>
    <w:rsid w:val="62FE0FF0"/>
    <w:rsid w:val="6303679E"/>
    <w:rsid w:val="631D3C9C"/>
    <w:rsid w:val="631F1134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C36AFC"/>
    <w:rsid w:val="63C5166C"/>
    <w:rsid w:val="63C95AA0"/>
    <w:rsid w:val="63D359BF"/>
    <w:rsid w:val="63E871C9"/>
    <w:rsid w:val="63E97547"/>
    <w:rsid w:val="63F23B09"/>
    <w:rsid w:val="63FD7E57"/>
    <w:rsid w:val="640E21F9"/>
    <w:rsid w:val="64251700"/>
    <w:rsid w:val="64282012"/>
    <w:rsid w:val="642E5B0B"/>
    <w:rsid w:val="644043A9"/>
    <w:rsid w:val="64463B67"/>
    <w:rsid w:val="64577984"/>
    <w:rsid w:val="646F17FC"/>
    <w:rsid w:val="646F6E21"/>
    <w:rsid w:val="6473303B"/>
    <w:rsid w:val="6482084B"/>
    <w:rsid w:val="64885CA2"/>
    <w:rsid w:val="64926782"/>
    <w:rsid w:val="649921C9"/>
    <w:rsid w:val="64AC5EEC"/>
    <w:rsid w:val="64B53B86"/>
    <w:rsid w:val="64DE4FA0"/>
    <w:rsid w:val="64E03805"/>
    <w:rsid w:val="64E05BAE"/>
    <w:rsid w:val="64EA71BC"/>
    <w:rsid w:val="64F50D7C"/>
    <w:rsid w:val="64F74C3E"/>
    <w:rsid w:val="6515525E"/>
    <w:rsid w:val="651C59BB"/>
    <w:rsid w:val="651E2F9C"/>
    <w:rsid w:val="65275918"/>
    <w:rsid w:val="653E17C2"/>
    <w:rsid w:val="65440A4D"/>
    <w:rsid w:val="65583753"/>
    <w:rsid w:val="65686D24"/>
    <w:rsid w:val="656E5BB6"/>
    <w:rsid w:val="65766380"/>
    <w:rsid w:val="65850870"/>
    <w:rsid w:val="658723DB"/>
    <w:rsid w:val="65BF7339"/>
    <w:rsid w:val="65C1563C"/>
    <w:rsid w:val="65C81DD7"/>
    <w:rsid w:val="65C97915"/>
    <w:rsid w:val="65CD52A2"/>
    <w:rsid w:val="65CE0420"/>
    <w:rsid w:val="65EA517F"/>
    <w:rsid w:val="65EC082B"/>
    <w:rsid w:val="661C01F6"/>
    <w:rsid w:val="6636119C"/>
    <w:rsid w:val="663F3261"/>
    <w:rsid w:val="665E0769"/>
    <w:rsid w:val="66767630"/>
    <w:rsid w:val="667D1E2D"/>
    <w:rsid w:val="66A62F18"/>
    <w:rsid w:val="66AE50DF"/>
    <w:rsid w:val="66BF4D9B"/>
    <w:rsid w:val="66D6355F"/>
    <w:rsid w:val="66F57FF2"/>
    <w:rsid w:val="671F3E19"/>
    <w:rsid w:val="672571D2"/>
    <w:rsid w:val="672E773B"/>
    <w:rsid w:val="67554517"/>
    <w:rsid w:val="675F6ECF"/>
    <w:rsid w:val="67662843"/>
    <w:rsid w:val="676A652C"/>
    <w:rsid w:val="676C60A7"/>
    <w:rsid w:val="677B4758"/>
    <w:rsid w:val="677E2D05"/>
    <w:rsid w:val="67A44DB6"/>
    <w:rsid w:val="67B46AA4"/>
    <w:rsid w:val="67B6791A"/>
    <w:rsid w:val="67C065FA"/>
    <w:rsid w:val="67C847AF"/>
    <w:rsid w:val="67D37BA1"/>
    <w:rsid w:val="67D957C0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8215FC"/>
    <w:rsid w:val="68AB6EAE"/>
    <w:rsid w:val="68AE71F9"/>
    <w:rsid w:val="68AF24B4"/>
    <w:rsid w:val="68BC294C"/>
    <w:rsid w:val="68CC208E"/>
    <w:rsid w:val="68D01287"/>
    <w:rsid w:val="68DE5A1F"/>
    <w:rsid w:val="68E806A8"/>
    <w:rsid w:val="68EA1FED"/>
    <w:rsid w:val="68F249D8"/>
    <w:rsid w:val="68F94C61"/>
    <w:rsid w:val="68FF7A3F"/>
    <w:rsid w:val="69076A5A"/>
    <w:rsid w:val="69083A4C"/>
    <w:rsid w:val="6911053B"/>
    <w:rsid w:val="694C1494"/>
    <w:rsid w:val="694D1A5E"/>
    <w:rsid w:val="69587A6F"/>
    <w:rsid w:val="697A5148"/>
    <w:rsid w:val="698249D5"/>
    <w:rsid w:val="69931135"/>
    <w:rsid w:val="699856BF"/>
    <w:rsid w:val="699E77C8"/>
    <w:rsid w:val="69B94630"/>
    <w:rsid w:val="69BF7BB1"/>
    <w:rsid w:val="69CB6D2F"/>
    <w:rsid w:val="69D51D4B"/>
    <w:rsid w:val="69E50B84"/>
    <w:rsid w:val="69E833AC"/>
    <w:rsid w:val="6A0E23AF"/>
    <w:rsid w:val="6A107C3C"/>
    <w:rsid w:val="6A135438"/>
    <w:rsid w:val="6A2F2BB4"/>
    <w:rsid w:val="6A494BE8"/>
    <w:rsid w:val="6A503DDB"/>
    <w:rsid w:val="6A69413C"/>
    <w:rsid w:val="6A8D77F9"/>
    <w:rsid w:val="6A952DF0"/>
    <w:rsid w:val="6AA968FA"/>
    <w:rsid w:val="6AAA3D15"/>
    <w:rsid w:val="6AAB15FD"/>
    <w:rsid w:val="6AB26C4F"/>
    <w:rsid w:val="6AB7595B"/>
    <w:rsid w:val="6AC02702"/>
    <w:rsid w:val="6AD0452E"/>
    <w:rsid w:val="6AD97999"/>
    <w:rsid w:val="6ADC2266"/>
    <w:rsid w:val="6AE6471E"/>
    <w:rsid w:val="6AE67C51"/>
    <w:rsid w:val="6AE81183"/>
    <w:rsid w:val="6AF5058A"/>
    <w:rsid w:val="6AF54A3C"/>
    <w:rsid w:val="6AFA6728"/>
    <w:rsid w:val="6B04482B"/>
    <w:rsid w:val="6B0F0A06"/>
    <w:rsid w:val="6B280372"/>
    <w:rsid w:val="6B417ABE"/>
    <w:rsid w:val="6B497206"/>
    <w:rsid w:val="6B5D73A1"/>
    <w:rsid w:val="6B675B51"/>
    <w:rsid w:val="6B6E1935"/>
    <w:rsid w:val="6B791D67"/>
    <w:rsid w:val="6B9672E2"/>
    <w:rsid w:val="6B9F0931"/>
    <w:rsid w:val="6BAB47C5"/>
    <w:rsid w:val="6BBD0AAA"/>
    <w:rsid w:val="6BBE6C23"/>
    <w:rsid w:val="6BC94515"/>
    <w:rsid w:val="6BCC76DB"/>
    <w:rsid w:val="6BD8366C"/>
    <w:rsid w:val="6BE43FB9"/>
    <w:rsid w:val="6BE45423"/>
    <w:rsid w:val="6BE71872"/>
    <w:rsid w:val="6BE87AC4"/>
    <w:rsid w:val="6BF07378"/>
    <w:rsid w:val="6BF10A7C"/>
    <w:rsid w:val="6C080372"/>
    <w:rsid w:val="6C443130"/>
    <w:rsid w:val="6C445F69"/>
    <w:rsid w:val="6C4C615E"/>
    <w:rsid w:val="6C4E2455"/>
    <w:rsid w:val="6C5B3648"/>
    <w:rsid w:val="6C5D2A67"/>
    <w:rsid w:val="6C7E170D"/>
    <w:rsid w:val="6C8D0136"/>
    <w:rsid w:val="6C8F70DF"/>
    <w:rsid w:val="6C920F03"/>
    <w:rsid w:val="6C962827"/>
    <w:rsid w:val="6CA470AE"/>
    <w:rsid w:val="6CBF4424"/>
    <w:rsid w:val="6CC70EBC"/>
    <w:rsid w:val="6CC90029"/>
    <w:rsid w:val="6CCB21F0"/>
    <w:rsid w:val="6CD26FA2"/>
    <w:rsid w:val="6CFA450E"/>
    <w:rsid w:val="6D07658B"/>
    <w:rsid w:val="6D1518DE"/>
    <w:rsid w:val="6D1E78AC"/>
    <w:rsid w:val="6D2A0C1E"/>
    <w:rsid w:val="6D4663DA"/>
    <w:rsid w:val="6D467362"/>
    <w:rsid w:val="6D470611"/>
    <w:rsid w:val="6D4B12A0"/>
    <w:rsid w:val="6D6F38BD"/>
    <w:rsid w:val="6D7B5410"/>
    <w:rsid w:val="6D8D4013"/>
    <w:rsid w:val="6D947BA0"/>
    <w:rsid w:val="6D985B85"/>
    <w:rsid w:val="6DA3706A"/>
    <w:rsid w:val="6DA555CE"/>
    <w:rsid w:val="6DA6248E"/>
    <w:rsid w:val="6DAB14D3"/>
    <w:rsid w:val="6DAB284A"/>
    <w:rsid w:val="6DB60213"/>
    <w:rsid w:val="6DEE179E"/>
    <w:rsid w:val="6DFA5817"/>
    <w:rsid w:val="6E1678CA"/>
    <w:rsid w:val="6E2960DB"/>
    <w:rsid w:val="6E2B1726"/>
    <w:rsid w:val="6E6F4D87"/>
    <w:rsid w:val="6E875368"/>
    <w:rsid w:val="6E876A1A"/>
    <w:rsid w:val="6E8F6ECB"/>
    <w:rsid w:val="6E983E35"/>
    <w:rsid w:val="6E9E5C1A"/>
    <w:rsid w:val="6EA40047"/>
    <w:rsid w:val="6EA82890"/>
    <w:rsid w:val="6EAE069B"/>
    <w:rsid w:val="6EB05C53"/>
    <w:rsid w:val="6ECC0DF7"/>
    <w:rsid w:val="6ECD53A9"/>
    <w:rsid w:val="6EE5593F"/>
    <w:rsid w:val="6EEC4B86"/>
    <w:rsid w:val="6EEE093C"/>
    <w:rsid w:val="6EF50632"/>
    <w:rsid w:val="6F124EE7"/>
    <w:rsid w:val="6F1A392E"/>
    <w:rsid w:val="6F207A01"/>
    <w:rsid w:val="6F4562A4"/>
    <w:rsid w:val="6F574A1F"/>
    <w:rsid w:val="6F5E118B"/>
    <w:rsid w:val="6F6C3F37"/>
    <w:rsid w:val="6F757EA7"/>
    <w:rsid w:val="6F781D05"/>
    <w:rsid w:val="6F800D4E"/>
    <w:rsid w:val="6F84389F"/>
    <w:rsid w:val="6F8D41C8"/>
    <w:rsid w:val="6F8D62BF"/>
    <w:rsid w:val="6F9019DD"/>
    <w:rsid w:val="6F921B0E"/>
    <w:rsid w:val="6F9D3B75"/>
    <w:rsid w:val="6FC57A8F"/>
    <w:rsid w:val="6FD20F86"/>
    <w:rsid w:val="6FFB11EC"/>
    <w:rsid w:val="6FFE3E34"/>
    <w:rsid w:val="70143213"/>
    <w:rsid w:val="701C4749"/>
    <w:rsid w:val="702E4604"/>
    <w:rsid w:val="70300125"/>
    <w:rsid w:val="70343FCA"/>
    <w:rsid w:val="703B782D"/>
    <w:rsid w:val="70454C15"/>
    <w:rsid w:val="705B386F"/>
    <w:rsid w:val="705C787C"/>
    <w:rsid w:val="706E5BEB"/>
    <w:rsid w:val="707B7A3B"/>
    <w:rsid w:val="707C1A99"/>
    <w:rsid w:val="707D0547"/>
    <w:rsid w:val="70815A12"/>
    <w:rsid w:val="70861078"/>
    <w:rsid w:val="709223B5"/>
    <w:rsid w:val="70956655"/>
    <w:rsid w:val="70A70492"/>
    <w:rsid w:val="70CE6622"/>
    <w:rsid w:val="70D4275F"/>
    <w:rsid w:val="70DB32BD"/>
    <w:rsid w:val="70DD3E1C"/>
    <w:rsid w:val="70E71E86"/>
    <w:rsid w:val="70F83F7C"/>
    <w:rsid w:val="70F95885"/>
    <w:rsid w:val="71000835"/>
    <w:rsid w:val="710C2BD2"/>
    <w:rsid w:val="71156158"/>
    <w:rsid w:val="711E1A1C"/>
    <w:rsid w:val="71261FD0"/>
    <w:rsid w:val="714B3569"/>
    <w:rsid w:val="715764DF"/>
    <w:rsid w:val="71590990"/>
    <w:rsid w:val="716A1E2F"/>
    <w:rsid w:val="716B4EA3"/>
    <w:rsid w:val="716F6030"/>
    <w:rsid w:val="71771615"/>
    <w:rsid w:val="717A20B4"/>
    <w:rsid w:val="717C78CF"/>
    <w:rsid w:val="717D102B"/>
    <w:rsid w:val="718830A9"/>
    <w:rsid w:val="718C01E4"/>
    <w:rsid w:val="7192329A"/>
    <w:rsid w:val="719916A5"/>
    <w:rsid w:val="719D3F3F"/>
    <w:rsid w:val="71AA7D9C"/>
    <w:rsid w:val="71B2418A"/>
    <w:rsid w:val="71B3109F"/>
    <w:rsid w:val="71C12955"/>
    <w:rsid w:val="71C43853"/>
    <w:rsid w:val="71C87D78"/>
    <w:rsid w:val="71CA6791"/>
    <w:rsid w:val="71D35C3B"/>
    <w:rsid w:val="71D92869"/>
    <w:rsid w:val="71EF2707"/>
    <w:rsid w:val="71F3785F"/>
    <w:rsid w:val="72031A70"/>
    <w:rsid w:val="721E5102"/>
    <w:rsid w:val="72202363"/>
    <w:rsid w:val="723B03E2"/>
    <w:rsid w:val="723F2741"/>
    <w:rsid w:val="72402ED1"/>
    <w:rsid w:val="72613615"/>
    <w:rsid w:val="726A7471"/>
    <w:rsid w:val="72731F05"/>
    <w:rsid w:val="728225B0"/>
    <w:rsid w:val="728507EE"/>
    <w:rsid w:val="72A24B11"/>
    <w:rsid w:val="72A43EE7"/>
    <w:rsid w:val="72C92DBD"/>
    <w:rsid w:val="72D0299B"/>
    <w:rsid w:val="72D3643C"/>
    <w:rsid w:val="72DE253C"/>
    <w:rsid w:val="72F22A83"/>
    <w:rsid w:val="72F863B1"/>
    <w:rsid w:val="7309097B"/>
    <w:rsid w:val="73094063"/>
    <w:rsid w:val="732549F3"/>
    <w:rsid w:val="73343D7F"/>
    <w:rsid w:val="73471920"/>
    <w:rsid w:val="736456E1"/>
    <w:rsid w:val="73717F22"/>
    <w:rsid w:val="73826A57"/>
    <w:rsid w:val="738A3F6D"/>
    <w:rsid w:val="739365A4"/>
    <w:rsid w:val="739429DF"/>
    <w:rsid w:val="73966A0C"/>
    <w:rsid w:val="73A55958"/>
    <w:rsid w:val="73AA51AA"/>
    <w:rsid w:val="73B8517F"/>
    <w:rsid w:val="73B94117"/>
    <w:rsid w:val="73C17C5C"/>
    <w:rsid w:val="73C352AE"/>
    <w:rsid w:val="73C60720"/>
    <w:rsid w:val="73C64FFD"/>
    <w:rsid w:val="73CE6F52"/>
    <w:rsid w:val="73D1248B"/>
    <w:rsid w:val="73D61419"/>
    <w:rsid w:val="73DC2CC7"/>
    <w:rsid w:val="73DC5D65"/>
    <w:rsid w:val="73E83100"/>
    <w:rsid w:val="73E949DD"/>
    <w:rsid w:val="73FA00B6"/>
    <w:rsid w:val="73FF35F5"/>
    <w:rsid w:val="740B1E3E"/>
    <w:rsid w:val="74110E4F"/>
    <w:rsid w:val="7413784C"/>
    <w:rsid w:val="741E1A98"/>
    <w:rsid w:val="7425628C"/>
    <w:rsid w:val="742C0B41"/>
    <w:rsid w:val="74340A61"/>
    <w:rsid w:val="743A45EB"/>
    <w:rsid w:val="743E57BA"/>
    <w:rsid w:val="7472074F"/>
    <w:rsid w:val="74931323"/>
    <w:rsid w:val="74C73CD0"/>
    <w:rsid w:val="74C94AC5"/>
    <w:rsid w:val="74CB508E"/>
    <w:rsid w:val="74DE2A2C"/>
    <w:rsid w:val="74ED5576"/>
    <w:rsid w:val="750167BE"/>
    <w:rsid w:val="75105AAA"/>
    <w:rsid w:val="75252E0E"/>
    <w:rsid w:val="75393295"/>
    <w:rsid w:val="753C2408"/>
    <w:rsid w:val="754048C2"/>
    <w:rsid w:val="75447ED9"/>
    <w:rsid w:val="754C6BA7"/>
    <w:rsid w:val="755023E7"/>
    <w:rsid w:val="7563668F"/>
    <w:rsid w:val="75641DB6"/>
    <w:rsid w:val="758164BF"/>
    <w:rsid w:val="75A46C8C"/>
    <w:rsid w:val="75AC41E2"/>
    <w:rsid w:val="75AE329E"/>
    <w:rsid w:val="75BA42D4"/>
    <w:rsid w:val="75C5515B"/>
    <w:rsid w:val="75E7501D"/>
    <w:rsid w:val="75EC4D18"/>
    <w:rsid w:val="75F176C7"/>
    <w:rsid w:val="76061F39"/>
    <w:rsid w:val="7618714A"/>
    <w:rsid w:val="76243E3A"/>
    <w:rsid w:val="762E1329"/>
    <w:rsid w:val="763F2354"/>
    <w:rsid w:val="76425ECE"/>
    <w:rsid w:val="764C4665"/>
    <w:rsid w:val="76584D67"/>
    <w:rsid w:val="766709E4"/>
    <w:rsid w:val="766737CD"/>
    <w:rsid w:val="767153FD"/>
    <w:rsid w:val="76764BDF"/>
    <w:rsid w:val="76787C53"/>
    <w:rsid w:val="767B25C8"/>
    <w:rsid w:val="76834FE2"/>
    <w:rsid w:val="768929CE"/>
    <w:rsid w:val="76A47A1D"/>
    <w:rsid w:val="76B96E85"/>
    <w:rsid w:val="76C831E2"/>
    <w:rsid w:val="76EE6FAD"/>
    <w:rsid w:val="76F54768"/>
    <w:rsid w:val="76F72FD4"/>
    <w:rsid w:val="76F7731F"/>
    <w:rsid w:val="770030C9"/>
    <w:rsid w:val="7712457F"/>
    <w:rsid w:val="771F5EDB"/>
    <w:rsid w:val="772133E0"/>
    <w:rsid w:val="77262E56"/>
    <w:rsid w:val="772B3D93"/>
    <w:rsid w:val="772F0B6B"/>
    <w:rsid w:val="776407BA"/>
    <w:rsid w:val="777D134D"/>
    <w:rsid w:val="778C7FAC"/>
    <w:rsid w:val="779122BD"/>
    <w:rsid w:val="77AB1DAB"/>
    <w:rsid w:val="77BA5F1B"/>
    <w:rsid w:val="77C964FC"/>
    <w:rsid w:val="77D92896"/>
    <w:rsid w:val="77EC7749"/>
    <w:rsid w:val="77ED5F9C"/>
    <w:rsid w:val="77F4231E"/>
    <w:rsid w:val="77F90A8D"/>
    <w:rsid w:val="780C7687"/>
    <w:rsid w:val="78125AD6"/>
    <w:rsid w:val="78194C35"/>
    <w:rsid w:val="78211D32"/>
    <w:rsid w:val="78415C70"/>
    <w:rsid w:val="7846139D"/>
    <w:rsid w:val="78505ED7"/>
    <w:rsid w:val="785430C3"/>
    <w:rsid w:val="787770BB"/>
    <w:rsid w:val="787C185F"/>
    <w:rsid w:val="787C1CA7"/>
    <w:rsid w:val="788D430B"/>
    <w:rsid w:val="789271DC"/>
    <w:rsid w:val="78A13393"/>
    <w:rsid w:val="78B50510"/>
    <w:rsid w:val="78B65DD1"/>
    <w:rsid w:val="78BE5292"/>
    <w:rsid w:val="78C100D1"/>
    <w:rsid w:val="78D41969"/>
    <w:rsid w:val="78D5255D"/>
    <w:rsid w:val="78D706BF"/>
    <w:rsid w:val="78D81A7B"/>
    <w:rsid w:val="78DB2784"/>
    <w:rsid w:val="78E42661"/>
    <w:rsid w:val="78E95FDB"/>
    <w:rsid w:val="78F954E5"/>
    <w:rsid w:val="790B6A59"/>
    <w:rsid w:val="791305A6"/>
    <w:rsid w:val="79291F05"/>
    <w:rsid w:val="793358AF"/>
    <w:rsid w:val="794624D1"/>
    <w:rsid w:val="794B7EF5"/>
    <w:rsid w:val="794D1C60"/>
    <w:rsid w:val="7955742B"/>
    <w:rsid w:val="79662E35"/>
    <w:rsid w:val="7968632E"/>
    <w:rsid w:val="796C6B1E"/>
    <w:rsid w:val="79713760"/>
    <w:rsid w:val="7977279C"/>
    <w:rsid w:val="797E5801"/>
    <w:rsid w:val="799A7BE3"/>
    <w:rsid w:val="79A60903"/>
    <w:rsid w:val="79AF6091"/>
    <w:rsid w:val="79B67F13"/>
    <w:rsid w:val="79CC6612"/>
    <w:rsid w:val="79D53C6A"/>
    <w:rsid w:val="79E74CD0"/>
    <w:rsid w:val="79ED2B79"/>
    <w:rsid w:val="79F05BBC"/>
    <w:rsid w:val="79F36A05"/>
    <w:rsid w:val="79FD4249"/>
    <w:rsid w:val="7A0624C7"/>
    <w:rsid w:val="7A111C67"/>
    <w:rsid w:val="7A164605"/>
    <w:rsid w:val="7A3F79FB"/>
    <w:rsid w:val="7A5D6737"/>
    <w:rsid w:val="7A5E2758"/>
    <w:rsid w:val="7A5F5028"/>
    <w:rsid w:val="7A600310"/>
    <w:rsid w:val="7A7037E5"/>
    <w:rsid w:val="7A78483D"/>
    <w:rsid w:val="7A7D6D0B"/>
    <w:rsid w:val="7A8A781B"/>
    <w:rsid w:val="7A904865"/>
    <w:rsid w:val="7AC95D99"/>
    <w:rsid w:val="7AEF0BC0"/>
    <w:rsid w:val="7AF4687F"/>
    <w:rsid w:val="7AFF63FC"/>
    <w:rsid w:val="7B321037"/>
    <w:rsid w:val="7B390DC8"/>
    <w:rsid w:val="7B4A68CD"/>
    <w:rsid w:val="7B4C79A4"/>
    <w:rsid w:val="7B5C356D"/>
    <w:rsid w:val="7B761E56"/>
    <w:rsid w:val="7B802D8D"/>
    <w:rsid w:val="7B823259"/>
    <w:rsid w:val="7B891F60"/>
    <w:rsid w:val="7B9E6D0D"/>
    <w:rsid w:val="7BAC292A"/>
    <w:rsid w:val="7BAC296B"/>
    <w:rsid w:val="7BB820A8"/>
    <w:rsid w:val="7BC22D4D"/>
    <w:rsid w:val="7BCB2C89"/>
    <w:rsid w:val="7BE31433"/>
    <w:rsid w:val="7BF91E8F"/>
    <w:rsid w:val="7BFB5256"/>
    <w:rsid w:val="7C060A99"/>
    <w:rsid w:val="7C065384"/>
    <w:rsid w:val="7C08354A"/>
    <w:rsid w:val="7C092164"/>
    <w:rsid w:val="7C09398C"/>
    <w:rsid w:val="7C096801"/>
    <w:rsid w:val="7C194DB1"/>
    <w:rsid w:val="7C1B696A"/>
    <w:rsid w:val="7C293038"/>
    <w:rsid w:val="7C3144E4"/>
    <w:rsid w:val="7C595AE4"/>
    <w:rsid w:val="7C5A613A"/>
    <w:rsid w:val="7C5E59DF"/>
    <w:rsid w:val="7C6923E3"/>
    <w:rsid w:val="7C6A0990"/>
    <w:rsid w:val="7C821535"/>
    <w:rsid w:val="7C8B6EAA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15CE5"/>
    <w:rsid w:val="7D1203CD"/>
    <w:rsid w:val="7D201153"/>
    <w:rsid w:val="7D21594A"/>
    <w:rsid w:val="7D254DEB"/>
    <w:rsid w:val="7D296388"/>
    <w:rsid w:val="7D3B6731"/>
    <w:rsid w:val="7D3F707F"/>
    <w:rsid w:val="7D650C68"/>
    <w:rsid w:val="7D6B6A88"/>
    <w:rsid w:val="7D736C5B"/>
    <w:rsid w:val="7D8378CF"/>
    <w:rsid w:val="7D9544B2"/>
    <w:rsid w:val="7DAA03FF"/>
    <w:rsid w:val="7DBB04FD"/>
    <w:rsid w:val="7DBB12EC"/>
    <w:rsid w:val="7DBD3473"/>
    <w:rsid w:val="7DC96497"/>
    <w:rsid w:val="7DCD4B2C"/>
    <w:rsid w:val="7DF76AF2"/>
    <w:rsid w:val="7DF8393B"/>
    <w:rsid w:val="7DFD5A85"/>
    <w:rsid w:val="7E126711"/>
    <w:rsid w:val="7E1B0368"/>
    <w:rsid w:val="7E406EE9"/>
    <w:rsid w:val="7E4973FC"/>
    <w:rsid w:val="7E520CF8"/>
    <w:rsid w:val="7E5A2A16"/>
    <w:rsid w:val="7E6523C6"/>
    <w:rsid w:val="7E73446D"/>
    <w:rsid w:val="7E7755E7"/>
    <w:rsid w:val="7E7E3296"/>
    <w:rsid w:val="7E963E86"/>
    <w:rsid w:val="7EAF0D04"/>
    <w:rsid w:val="7EC01719"/>
    <w:rsid w:val="7ECA1B68"/>
    <w:rsid w:val="7ED51D8D"/>
    <w:rsid w:val="7EDD24DA"/>
    <w:rsid w:val="7EEB0822"/>
    <w:rsid w:val="7F053CB7"/>
    <w:rsid w:val="7F0602D4"/>
    <w:rsid w:val="7F1258C2"/>
    <w:rsid w:val="7F1A7BC9"/>
    <w:rsid w:val="7F2E171C"/>
    <w:rsid w:val="7F334CBC"/>
    <w:rsid w:val="7F47658A"/>
    <w:rsid w:val="7F5B2972"/>
    <w:rsid w:val="7F5D44AD"/>
    <w:rsid w:val="7F6814F7"/>
    <w:rsid w:val="7F762836"/>
    <w:rsid w:val="7F793E84"/>
    <w:rsid w:val="7F884A4E"/>
    <w:rsid w:val="7F9231E3"/>
    <w:rsid w:val="7F984A83"/>
    <w:rsid w:val="7F9C28CE"/>
    <w:rsid w:val="7FB01A95"/>
    <w:rsid w:val="7FB04335"/>
    <w:rsid w:val="7FB43BB3"/>
    <w:rsid w:val="7FC672FF"/>
    <w:rsid w:val="7FC946DF"/>
    <w:rsid w:val="7FCA4AC0"/>
    <w:rsid w:val="7FE31131"/>
    <w:rsid w:val="7FF5367F"/>
    <w:rsid w:val="9F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bmp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songyang/Library/Containers/com.kingsoft.wpsoffice.mac/Data/.kingsoft/office6/templates/download/618b8b78-bac1-a941-823b-4c458cbf553c/&#21069;&#31471;&#23454;&#20064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前端实习生简历.docx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2021-12-10T18:23:00Z</dcterms:created>
  <dc:creator>jisongyang</dc:creator>
  <cp:lastModifiedBy>jisongyang</cp:lastModifiedBy>
  <dcterms:modified xsi:type="dcterms:W3CDTF">2021-12-10T19:50:06Z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